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6D0D" w14:textId="584E20A7" w:rsidR="00534358" w:rsidRDefault="0091712A" w:rsidP="00282F44">
      <w:pPr>
        <w:jc w:val="center"/>
        <w:rPr>
          <w:spacing w:val="-2"/>
          <w:sz w:val="24"/>
          <w:szCs w:val="24"/>
        </w:rPr>
      </w:pPr>
      <w:r w:rsidRPr="00282F44">
        <w:rPr>
          <w:rFonts w:eastAsia="Calibri"/>
          <w:b/>
          <w:bCs/>
          <w:sz w:val="36"/>
          <w:szCs w:val="36"/>
        </w:rPr>
        <w:t>Sentiment Analysis on Movie Reviews</w:t>
      </w:r>
    </w:p>
    <w:p w14:paraId="497530CB" w14:textId="77777777" w:rsidR="00534358" w:rsidRDefault="00534358" w:rsidP="00534358">
      <w:pPr>
        <w:ind w:left="4242"/>
        <w:rPr>
          <w:spacing w:val="-2"/>
          <w:sz w:val="24"/>
          <w:szCs w:val="24"/>
        </w:rPr>
      </w:pPr>
    </w:p>
    <w:p w14:paraId="6794ACC6" w14:textId="77777777" w:rsidR="00534358" w:rsidRPr="00534358" w:rsidRDefault="00534358" w:rsidP="00534358">
      <w:pPr>
        <w:ind w:left="4242"/>
        <w:rPr>
          <w:b/>
          <w:bCs/>
          <w:spacing w:val="-2"/>
          <w:sz w:val="24"/>
          <w:szCs w:val="24"/>
        </w:rPr>
      </w:pPr>
    </w:p>
    <w:p w14:paraId="1C6188DF" w14:textId="728856CA" w:rsidR="000D3432" w:rsidRDefault="000D3432" w:rsidP="00C970BB">
      <w:pPr>
        <w:pStyle w:val="References"/>
        <w:numPr>
          <w:ilvl w:val="0"/>
          <w:numId w:val="47"/>
        </w:numPr>
        <w:spacing w:line="360" w:lineRule="auto"/>
        <w:rPr>
          <w:sz w:val="24"/>
          <w:szCs w:val="24"/>
        </w:rPr>
      </w:pPr>
      <w:r>
        <w:rPr>
          <w:b/>
          <w:bCs/>
          <w:sz w:val="24"/>
          <w:szCs w:val="24"/>
        </w:rPr>
        <w:t>Abstract</w:t>
      </w:r>
      <w:r>
        <w:rPr>
          <w:sz w:val="24"/>
          <w:szCs w:val="24"/>
        </w:rPr>
        <w:t>:</w:t>
      </w:r>
    </w:p>
    <w:p w14:paraId="4A09A61E" w14:textId="4C146739" w:rsidR="00E97402" w:rsidRPr="00206CF8" w:rsidRDefault="000D3432" w:rsidP="004141C6">
      <w:pPr>
        <w:pStyle w:val="References"/>
        <w:numPr>
          <w:ilvl w:val="0"/>
          <w:numId w:val="0"/>
        </w:numPr>
        <w:spacing w:line="360" w:lineRule="auto"/>
        <w:ind w:left="1414"/>
        <w:rPr>
          <w:sz w:val="24"/>
          <w:szCs w:val="24"/>
        </w:rPr>
      </w:pPr>
      <w:r w:rsidRPr="00843B5D">
        <w:rPr>
          <w:sz w:val="24"/>
          <w:szCs w:val="24"/>
        </w:rPr>
        <w:t>Sentiment analysis is a popular topic in natural language processing (NLP), with many applications in areas such as social media, customer feedback, and product reviews. This project aims to develop a sentiment analysis model for movie reviews using machine learning algorithms. The model will analyze the sentiment of movie reviews and classify them as either positive</w:t>
      </w:r>
      <w:r w:rsidR="00326646">
        <w:rPr>
          <w:sz w:val="24"/>
          <w:szCs w:val="24"/>
        </w:rPr>
        <w:t xml:space="preserve"> or</w:t>
      </w:r>
      <w:r w:rsidRPr="00843B5D">
        <w:rPr>
          <w:sz w:val="24"/>
          <w:szCs w:val="24"/>
        </w:rPr>
        <w:t xml:space="preserve"> negative. The project will contribute to the field of NLP by providing an accurate and efficient tool for sentiment analysis on movie reviews.</w:t>
      </w:r>
    </w:p>
    <w:p w14:paraId="6F36B3D9" w14:textId="4C83184B" w:rsidR="00E97402" w:rsidRDefault="00E97402" w:rsidP="004141C6">
      <w:pPr>
        <w:pStyle w:val="IndexTerms"/>
        <w:spacing w:line="480" w:lineRule="auto"/>
        <w:ind w:left="1682" w:firstLine="0"/>
        <w:rPr>
          <w:sz w:val="24"/>
          <w:szCs w:val="24"/>
        </w:rPr>
      </w:pPr>
      <w:bookmarkStart w:id="0" w:name="PointTmp"/>
      <w:r w:rsidRPr="00206CF8">
        <w:rPr>
          <w:i/>
          <w:iCs/>
          <w:sz w:val="24"/>
          <w:szCs w:val="24"/>
        </w:rPr>
        <w:t>Index Terms</w:t>
      </w:r>
      <w:r w:rsidR="00125C6E">
        <w:rPr>
          <w:i/>
          <w:iCs/>
          <w:sz w:val="24"/>
          <w:szCs w:val="24"/>
        </w:rPr>
        <w:tab/>
      </w:r>
      <w:r w:rsidRPr="00206CF8">
        <w:rPr>
          <w:sz w:val="24"/>
          <w:szCs w:val="24"/>
        </w:rPr>
        <w:t>—</w:t>
      </w:r>
      <w:r w:rsidR="00B74711" w:rsidRPr="00B74711">
        <w:t xml:space="preserve"> </w:t>
      </w:r>
      <w:r w:rsidR="00B74711" w:rsidRPr="00B74711">
        <w:rPr>
          <w:sz w:val="24"/>
          <w:szCs w:val="24"/>
        </w:rPr>
        <w:t>Sentiment analysis, movie reviews, machine learning, natural language processing, classification, positive sentiment, negative sentiment.</w:t>
      </w:r>
    </w:p>
    <w:p w14:paraId="1779201F" w14:textId="77777777" w:rsidR="004D443F" w:rsidRPr="004D443F" w:rsidRDefault="004D443F" w:rsidP="004D443F"/>
    <w:p w14:paraId="528F30E2" w14:textId="59976916" w:rsidR="004D443F" w:rsidRDefault="004D443F" w:rsidP="00C970BB">
      <w:pPr>
        <w:pStyle w:val="References"/>
        <w:numPr>
          <w:ilvl w:val="0"/>
          <w:numId w:val="47"/>
        </w:numPr>
        <w:spacing w:line="360" w:lineRule="auto"/>
        <w:rPr>
          <w:sz w:val="24"/>
          <w:szCs w:val="24"/>
        </w:rPr>
      </w:pPr>
      <w:r>
        <w:rPr>
          <w:b/>
          <w:bCs/>
          <w:sz w:val="24"/>
          <w:szCs w:val="24"/>
        </w:rPr>
        <w:t>Introduction</w:t>
      </w:r>
      <w:r>
        <w:rPr>
          <w:sz w:val="24"/>
          <w:szCs w:val="24"/>
        </w:rPr>
        <w:t>:</w:t>
      </w:r>
    </w:p>
    <w:p w14:paraId="5A533AF9" w14:textId="7929F8BA" w:rsidR="004D443F" w:rsidRDefault="004D443F" w:rsidP="004141C6">
      <w:pPr>
        <w:pStyle w:val="References"/>
        <w:numPr>
          <w:ilvl w:val="0"/>
          <w:numId w:val="0"/>
        </w:numPr>
        <w:spacing w:line="360" w:lineRule="auto"/>
        <w:ind w:left="1414"/>
        <w:rPr>
          <w:sz w:val="24"/>
          <w:szCs w:val="24"/>
        </w:rPr>
      </w:pPr>
      <w:r w:rsidRPr="00843B5D">
        <w:rPr>
          <w:sz w:val="24"/>
          <w:szCs w:val="24"/>
        </w:rPr>
        <w:t xml:space="preserve">Sentiment analysis is the process of extracting subjective information from text and identifying the sentiment conveyed in it. With the rise of social media and online reviews, sentiment analysis has become an important area of research in NLP. Movie reviews are a popular source of text data for sentiment analysis, as they often contain rich and diverse opinions. The proposed project aims to develop a sentiment analysis model for movie reviews that can accurately classify them as positive, </w:t>
      </w:r>
      <w:r w:rsidR="00607532">
        <w:rPr>
          <w:sz w:val="24"/>
          <w:szCs w:val="24"/>
        </w:rPr>
        <w:t xml:space="preserve">or </w:t>
      </w:r>
      <w:r w:rsidRPr="00843B5D">
        <w:rPr>
          <w:sz w:val="24"/>
          <w:szCs w:val="24"/>
        </w:rPr>
        <w:t>negative.</w:t>
      </w:r>
    </w:p>
    <w:p w14:paraId="708C291F" w14:textId="77777777" w:rsidR="00125C6E" w:rsidRPr="00843B5D" w:rsidRDefault="00125C6E" w:rsidP="004D443F">
      <w:pPr>
        <w:pStyle w:val="References"/>
        <w:numPr>
          <w:ilvl w:val="0"/>
          <w:numId w:val="0"/>
        </w:numPr>
        <w:spacing w:line="360" w:lineRule="auto"/>
        <w:ind w:left="540"/>
        <w:rPr>
          <w:sz w:val="24"/>
          <w:szCs w:val="24"/>
        </w:rPr>
      </w:pPr>
    </w:p>
    <w:p w14:paraId="5E6F0B38" w14:textId="1DAF8CE6" w:rsidR="00125C6E" w:rsidRDefault="00125C6E" w:rsidP="00C970BB">
      <w:pPr>
        <w:pStyle w:val="References"/>
        <w:numPr>
          <w:ilvl w:val="0"/>
          <w:numId w:val="47"/>
        </w:numPr>
        <w:spacing w:line="360" w:lineRule="auto"/>
        <w:rPr>
          <w:b/>
          <w:bCs/>
          <w:sz w:val="24"/>
          <w:szCs w:val="24"/>
        </w:rPr>
      </w:pPr>
      <w:r>
        <w:rPr>
          <w:b/>
          <w:bCs/>
          <w:sz w:val="24"/>
          <w:szCs w:val="24"/>
        </w:rPr>
        <w:t>Discussion Of Related Work:</w:t>
      </w:r>
    </w:p>
    <w:p w14:paraId="288C1C78" w14:textId="195E0969" w:rsidR="00CE1B13" w:rsidRPr="00CE1B13" w:rsidRDefault="00CE1B13" w:rsidP="00CE1B13">
      <w:pPr>
        <w:pStyle w:val="ListParagraph"/>
        <w:spacing w:line="276" w:lineRule="auto"/>
        <w:ind w:left="1322"/>
        <w:jc w:val="both"/>
        <w:rPr>
          <w:sz w:val="24"/>
          <w:szCs w:val="24"/>
        </w:rPr>
      </w:pPr>
      <w:r w:rsidRPr="00CE1B13">
        <w:rPr>
          <w:sz w:val="24"/>
          <w:szCs w:val="24"/>
        </w:rPr>
        <w:t xml:space="preserve">The discussion of related work in the field of sentiment analysis reveals that it has been extensively studied in natural language processing (NLP). Various researchers have developed different models and techniques to analyze the sentiment of text data. Jia and Liang (2020) proposed a neural network-based model for sentiment analysis of movie reviews, which achieved high accuracy and efficiency </w:t>
      </w:r>
      <w:r>
        <w:rPr>
          <w:sz w:val="24"/>
          <w:szCs w:val="24"/>
        </w:rPr>
        <w:t>[</w:t>
      </w:r>
      <w:r w:rsidRPr="00CE1B13">
        <w:rPr>
          <w:sz w:val="24"/>
          <w:szCs w:val="24"/>
        </w:rPr>
        <w:t>1</w:t>
      </w:r>
      <w:r>
        <w:rPr>
          <w:sz w:val="24"/>
          <w:szCs w:val="24"/>
        </w:rPr>
        <w:t>]</w:t>
      </w:r>
      <w:r w:rsidRPr="00CE1B13">
        <w:rPr>
          <w:sz w:val="24"/>
          <w:szCs w:val="24"/>
        </w:rPr>
        <w:t xml:space="preserve">. Geetha and Arumugam (2019) conducted a comprehensive study on sentiment analysis for movie reviews using machine learning techniques and proposed a hybrid model that combined multiple algorithms to achieve better performance </w:t>
      </w:r>
      <w:r>
        <w:rPr>
          <w:sz w:val="24"/>
          <w:szCs w:val="24"/>
        </w:rPr>
        <w:t>[</w:t>
      </w:r>
      <w:r w:rsidRPr="00CE1B13">
        <w:rPr>
          <w:sz w:val="24"/>
          <w:szCs w:val="24"/>
        </w:rPr>
        <w:t>2</w:t>
      </w:r>
      <w:r>
        <w:rPr>
          <w:sz w:val="24"/>
          <w:szCs w:val="24"/>
        </w:rPr>
        <w:t>]</w:t>
      </w:r>
      <w:r w:rsidRPr="00CE1B13">
        <w:rPr>
          <w:sz w:val="24"/>
          <w:szCs w:val="24"/>
        </w:rPr>
        <w:t xml:space="preserve">. Rane and Mohan (2020) utilized convolutional neural networks (CNNs) for sentiment analysis of movie reviews, which outperformed other machine learning models in accuracy and efficiency </w:t>
      </w:r>
      <w:r>
        <w:rPr>
          <w:sz w:val="24"/>
          <w:szCs w:val="24"/>
        </w:rPr>
        <w:t>[</w:t>
      </w:r>
      <w:r w:rsidRPr="00CE1B13">
        <w:rPr>
          <w:sz w:val="24"/>
          <w:szCs w:val="24"/>
        </w:rPr>
        <w:t>3</w:t>
      </w:r>
      <w:r>
        <w:rPr>
          <w:sz w:val="24"/>
          <w:szCs w:val="24"/>
        </w:rPr>
        <w:t>]</w:t>
      </w:r>
      <w:r w:rsidRPr="00CE1B13">
        <w:rPr>
          <w:sz w:val="24"/>
          <w:szCs w:val="24"/>
        </w:rPr>
        <w:t>.</w:t>
      </w:r>
    </w:p>
    <w:p w14:paraId="621DC0FA" w14:textId="3456CDC9" w:rsidR="00125C6E" w:rsidRDefault="00CE1B13" w:rsidP="00CE1B13">
      <w:pPr>
        <w:pStyle w:val="ListParagraph"/>
        <w:spacing w:line="276" w:lineRule="auto"/>
        <w:ind w:left="1322"/>
        <w:jc w:val="both"/>
        <w:rPr>
          <w:sz w:val="24"/>
          <w:szCs w:val="24"/>
        </w:rPr>
      </w:pPr>
      <w:r w:rsidRPr="00CE1B13">
        <w:rPr>
          <w:sz w:val="24"/>
          <w:szCs w:val="24"/>
        </w:rPr>
        <w:t xml:space="preserve">Based on the precision and effectiveness in categorizing reviews, the machine learning algorithm for sentiment analysis on movie reviews will be chosen for the suggested project. The model will be trained and tested using the IMDB movie reviews dataset (Kaggle, 2019) </w:t>
      </w:r>
      <w:r w:rsidR="00FF7151">
        <w:rPr>
          <w:sz w:val="24"/>
          <w:szCs w:val="24"/>
        </w:rPr>
        <w:t>[</w:t>
      </w:r>
      <w:r w:rsidRPr="00CE1B13">
        <w:rPr>
          <w:sz w:val="24"/>
          <w:szCs w:val="24"/>
        </w:rPr>
        <w:t>4</w:t>
      </w:r>
      <w:r w:rsidR="00FF7151">
        <w:rPr>
          <w:sz w:val="24"/>
          <w:szCs w:val="24"/>
        </w:rPr>
        <w:t>]</w:t>
      </w:r>
      <w:r w:rsidRPr="00CE1B13">
        <w:rPr>
          <w:sz w:val="24"/>
          <w:szCs w:val="24"/>
        </w:rPr>
        <w:t>. It is anticipated that the proposed model will advance the field of natural language processing by offering a precise and effective tool for sentiment analysis of movie reviews.</w:t>
      </w:r>
    </w:p>
    <w:p w14:paraId="1A08867D" w14:textId="77777777" w:rsidR="00954FA3" w:rsidRDefault="00954FA3" w:rsidP="00CE1B13">
      <w:pPr>
        <w:pStyle w:val="ListParagraph"/>
        <w:spacing w:line="276" w:lineRule="auto"/>
        <w:ind w:left="1322"/>
        <w:jc w:val="both"/>
        <w:rPr>
          <w:sz w:val="24"/>
          <w:szCs w:val="24"/>
        </w:rPr>
      </w:pPr>
    </w:p>
    <w:p w14:paraId="54A7237C" w14:textId="77777777" w:rsidR="00954FA3" w:rsidRDefault="00954FA3" w:rsidP="00CE1B13">
      <w:pPr>
        <w:pStyle w:val="ListParagraph"/>
        <w:spacing w:line="276" w:lineRule="auto"/>
        <w:ind w:left="1322"/>
        <w:jc w:val="both"/>
        <w:rPr>
          <w:sz w:val="24"/>
          <w:szCs w:val="24"/>
        </w:rPr>
      </w:pPr>
    </w:p>
    <w:p w14:paraId="1AFC1040" w14:textId="77777777" w:rsidR="00954FA3" w:rsidRPr="00125C6E" w:rsidRDefault="00954FA3" w:rsidP="00CE1B13">
      <w:pPr>
        <w:pStyle w:val="ListParagraph"/>
        <w:spacing w:line="276" w:lineRule="auto"/>
        <w:ind w:left="1322"/>
        <w:jc w:val="both"/>
        <w:rPr>
          <w:sz w:val="24"/>
          <w:szCs w:val="24"/>
        </w:rPr>
      </w:pPr>
    </w:p>
    <w:p w14:paraId="233DF8DA" w14:textId="665BFE59" w:rsidR="00642445" w:rsidRDefault="00642445" w:rsidP="00C970BB">
      <w:pPr>
        <w:pStyle w:val="References"/>
        <w:numPr>
          <w:ilvl w:val="0"/>
          <w:numId w:val="47"/>
        </w:numPr>
        <w:spacing w:line="360" w:lineRule="auto"/>
        <w:rPr>
          <w:b/>
          <w:bCs/>
          <w:sz w:val="24"/>
          <w:szCs w:val="24"/>
        </w:rPr>
      </w:pPr>
      <w:r>
        <w:rPr>
          <w:b/>
          <w:bCs/>
          <w:sz w:val="24"/>
          <w:szCs w:val="24"/>
        </w:rPr>
        <w:t>Problem/Project Description:</w:t>
      </w:r>
    </w:p>
    <w:p w14:paraId="5466CBA3" w14:textId="6B0C94B6" w:rsidR="00954FA3" w:rsidRPr="00954FA3" w:rsidRDefault="00954FA3" w:rsidP="009865AB">
      <w:pPr>
        <w:pStyle w:val="References"/>
        <w:numPr>
          <w:ilvl w:val="0"/>
          <w:numId w:val="0"/>
        </w:numPr>
        <w:spacing w:line="360" w:lineRule="auto"/>
        <w:ind w:left="1414"/>
        <w:rPr>
          <w:sz w:val="24"/>
          <w:szCs w:val="24"/>
        </w:rPr>
      </w:pPr>
      <w:r w:rsidRPr="00954FA3">
        <w:rPr>
          <w:sz w:val="24"/>
          <w:szCs w:val="24"/>
        </w:rPr>
        <w:t>Sentiment analysis was an important area of research in natural language processing (NLP), with various applications in social media, customer feedback, and product reviews. The proposed project aimed to develop a sentiment analysis model for movie reviews using machine learning algorithms. The model was trained on a dataset of movie reviews labeled as positive or negative. The objective of this project was to build a web application that allowed users to input movie reviews and receive a sentiment analysis classification as output.</w:t>
      </w:r>
    </w:p>
    <w:p w14:paraId="1FFCBEA3" w14:textId="7ADF814C" w:rsidR="00954FA3" w:rsidRPr="00954FA3" w:rsidRDefault="00954FA3" w:rsidP="009865AB">
      <w:pPr>
        <w:pStyle w:val="References"/>
        <w:numPr>
          <w:ilvl w:val="0"/>
          <w:numId w:val="0"/>
        </w:numPr>
        <w:spacing w:line="360" w:lineRule="auto"/>
        <w:ind w:left="1414"/>
        <w:rPr>
          <w:sz w:val="24"/>
          <w:szCs w:val="24"/>
        </w:rPr>
      </w:pPr>
      <w:r w:rsidRPr="00954FA3">
        <w:rPr>
          <w:sz w:val="24"/>
          <w:szCs w:val="24"/>
        </w:rPr>
        <w:t>The methodology of this project involved preprocessing the dataset to remove irrelevant information and normalize the text data. Machine learning algorithms were used to train the model, and the algorithm with the highest accuracy and efficiency was selected for classification. The model was evaluated using various metrics such as accuracy, precision, recall, and F1-score.</w:t>
      </w:r>
    </w:p>
    <w:p w14:paraId="73C492D4" w14:textId="461CF89E" w:rsidR="00954FA3" w:rsidRPr="00954FA3" w:rsidRDefault="00954FA3" w:rsidP="009865AB">
      <w:pPr>
        <w:pStyle w:val="References"/>
        <w:numPr>
          <w:ilvl w:val="0"/>
          <w:numId w:val="0"/>
        </w:numPr>
        <w:spacing w:line="360" w:lineRule="auto"/>
        <w:ind w:left="1414"/>
        <w:rPr>
          <w:sz w:val="24"/>
          <w:szCs w:val="24"/>
        </w:rPr>
      </w:pPr>
      <w:r w:rsidRPr="00954FA3">
        <w:rPr>
          <w:sz w:val="24"/>
          <w:szCs w:val="24"/>
        </w:rPr>
        <w:t>The web application was developed using Python, HTML, CSS, and JavaScript, and was tested for functionality and user experience. The application was user-friendly and provided an accurate and efficient tool for sentiment analysis on movie reviews.</w:t>
      </w:r>
    </w:p>
    <w:p w14:paraId="0DAF43F0" w14:textId="5A1F25A2" w:rsidR="00642445" w:rsidRPr="00642445" w:rsidRDefault="00954FA3" w:rsidP="009865AB">
      <w:pPr>
        <w:pStyle w:val="References"/>
        <w:numPr>
          <w:ilvl w:val="0"/>
          <w:numId w:val="0"/>
        </w:numPr>
        <w:spacing w:line="360" w:lineRule="auto"/>
        <w:ind w:left="1414"/>
        <w:rPr>
          <w:sz w:val="24"/>
          <w:szCs w:val="24"/>
        </w:rPr>
      </w:pPr>
      <w:r w:rsidRPr="00954FA3">
        <w:rPr>
          <w:sz w:val="24"/>
          <w:szCs w:val="24"/>
        </w:rPr>
        <w:t>The proposed project was expected to contribute to the field of NLP by providing an accurate and efficient tool for sentiment analysis on movie reviews. The results of this project were expected to have significant implications for the film industry and movie critics.</w:t>
      </w:r>
    </w:p>
    <w:p w14:paraId="3F489453" w14:textId="77777777" w:rsidR="00125C6E" w:rsidRPr="004D443F" w:rsidRDefault="00125C6E" w:rsidP="004D443F"/>
    <w:p w14:paraId="58670D97" w14:textId="4E7DDF37" w:rsidR="004D443F" w:rsidRDefault="00F30A7F" w:rsidP="00C970BB">
      <w:pPr>
        <w:pStyle w:val="References"/>
        <w:numPr>
          <w:ilvl w:val="0"/>
          <w:numId w:val="47"/>
        </w:numPr>
        <w:spacing w:line="360" w:lineRule="auto"/>
        <w:rPr>
          <w:b/>
          <w:bCs/>
          <w:sz w:val="24"/>
          <w:szCs w:val="24"/>
        </w:rPr>
      </w:pPr>
      <w:r>
        <w:rPr>
          <w:b/>
          <w:bCs/>
          <w:sz w:val="24"/>
          <w:szCs w:val="24"/>
        </w:rPr>
        <w:t>Details of the m</w:t>
      </w:r>
      <w:r w:rsidR="004D443F">
        <w:rPr>
          <w:b/>
          <w:bCs/>
          <w:sz w:val="24"/>
          <w:szCs w:val="24"/>
        </w:rPr>
        <w:t>ethodology:</w:t>
      </w:r>
    </w:p>
    <w:p w14:paraId="418DACAE" w14:textId="25CCEFA4" w:rsidR="003B6B40" w:rsidRPr="003B6B40" w:rsidRDefault="003B6B40" w:rsidP="003B6B40">
      <w:pPr>
        <w:pStyle w:val="FigureCaption"/>
        <w:spacing w:line="360" w:lineRule="auto"/>
        <w:ind w:left="1440"/>
        <w:rPr>
          <w:sz w:val="24"/>
          <w:szCs w:val="24"/>
        </w:rPr>
      </w:pPr>
      <w:r w:rsidRPr="003B6B40">
        <w:rPr>
          <w:sz w:val="24"/>
          <w:szCs w:val="24"/>
        </w:rPr>
        <w:t>The proposed methodology for developing a sentiment analysis model for movie reviews involves several steps, starting with data collection. The IMDB movie reviews dataset, which contains 50,000 movie reviews labeled as positive or negative, will be used for this project. The dataset will be split into training and testing sets. The next step is data preprocessing, where the data will be cleaned by removing irrelevant information such as HTML tags, punctuation, and stop words. The data will also be normalized by converting all text to lowercase and removing non-alphabetic characters. The resulting text data will be transformed into a numerical representation using techniques such as bag-of-words or word embeddings.</w:t>
      </w:r>
    </w:p>
    <w:p w14:paraId="239EA923" w14:textId="7D8B073A" w:rsidR="003B6B40" w:rsidRPr="003B6B40" w:rsidRDefault="003B6B40" w:rsidP="003B6B40">
      <w:pPr>
        <w:pStyle w:val="FigureCaption"/>
        <w:spacing w:line="360" w:lineRule="auto"/>
        <w:ind w:left="1440"/>
        <w:rPr>
          <w:sz w:val="24"/>
          <w:szCs w:val="24"/>
        </w:rPr>
      </w:pPr>
      <w:r w:rsidRPr="003B6B40">
        <w:rPr>
          <w:sz w:val="24"/>
          <w:szCs w:val="24"/>
        </w:rPr>
        <w:lastRenderedPageBreak/>
        <w:t>The third step is selecting a suitable machine learning algorithm for sentiment analysis on movie reviews. The algorithm will be chosen based on its accuracy and efficiency in classifying the reviews. Some popular machine learning algorithms for sentiment analysis include Logistic Regression (LR), Random Forest (RF), Linear SVC, and Bert Base Case model. The fourth step is to train and test the selected machine learning algorithm on the preprocessed dataset. The algorithm will be trained on the training set and tested on the testing set. The performance of the algorithm will be evaluated using metrics such as accuracy, precision, recall, and F1-score.</w:t>
      </w:r>
    </w:p>
    <w:p w14:paraId="52EF00D9" w14:textId="5371D790" w:rsidR="009B36EC" w:rsidRPr="003B6B40" w:rsidRDefault="003B6B40" w:rsidP="003B6B40">
      <w:pPr>
        <w:pStyle w:val="FigureCaption"/>
        <w:spacing w:line="360" w:lineRule="auto"/>
        <w:ind w:left="1440"/>
        <w:rPr>
          <w:sz w:val="24"/>
          <w:szCs w:val="24"/>
        </w:rPr>
      </w:pPr>
      <w:r w:rsidRPr="003B6B40">
        <w:rPr>
          <w:sz w:val="24"/>
          <w:szCs w:val="24"/>
        </w:rPr>
        <w:t>The fifth step is developing a web application that allows users to input movie reviews and receive a sentiment analysis classification. The application will be developed using Python, HTML, CSS, and JavaScript. The application will use the trained machine learning model to classify the input reviews and display the sentiment analysis results to the user. Finally, the application will be tested for functionality, such as the ability to correctly classify movie reviews as positive or negative. The user experience will also be evaluated to ensure that the application is easy to use and visually appealing. Any issues or bugs will be fixed before the final release of the application. Overall, this methodology is expected to provide an accurate and efficient tool for sentiment analysis on movie reviews.</w:t>
      </w:r>
    </w:p>
    <w:p w14:paraId="58DFB8A6" w14:textId="77777777" w:rsidR="00C45823" w:rsidRDefault="00C45823" w:rsidP="00C45823">
      <w:pPr>
        <w:pStyle w:val="References"/>
        <w:numPr>
          <w:ilvl w:val="0"/>
          <w:numId w:val="0"/>
        </w:numPr>
        <w:spacing w:line="360" w:lineRule="auto"/>
        <w:rPr>
          <w:b/>
          <w:bCs/>
          <w:sz w:val="24"/>
          <w:szCs w:val="24"/>
        </w:rPr>
      </w:pPr>
    </w:p>
    <w:p w14:paraId="465108C3" w14:textId="25B6CCE0" w:rsidR="009B36EC" w:rsidRDefault="00C45823" w:rsidP="00C970BB">
      <w:pPr>
        <w:pStyle w:val="References"/>
        <w:numPr>
          <w:ilvl w:val="0"/>
          <w:numId w:val="47"/>
        </w:numPr>
        <w:spacing w:line="360" w:lineRule="auto"/>
        <w:rPr>
          <w:b/>
          <w:bCs/>
          <w:sz w:val="24"/>
          <w:szCs w:val="24"/>
        </w:rPr>
      </w:pPr>
      <w:r>
        <w:rPr>
          <w:b/>
          <w:bCs/>
          <w:sz w:val="24"/>
          <w:szCs w:val="24"/>
        </w:rPr>
        <w:t>I</w:t>
      </w:r>
      <w:r w:rsidRPr="00C45823">
        <w:rPr>
          <w:b/>
          <w:bCs/>
          <w:sz w:val="24"/>
          <w:szCs w:val="24"/>
        </w:rPr>
        <w:t>mplementation description</w:t>
      </w:r>
      <w:r>
        <w:rPr>
          <w:b/>
          <w:bCs/>
          <w:sz w:val="24"/>
          <w:szCs w:val="24"/>
        </w:rPr>
        <w:t>:</w:t>
      </w:r>
    </w:p>
    <w:p w14:paraId="6C0F6557" w14:textId="510C4546" w:rsidR="00C45823" w:rsidRPr="00C65281" w:rsidRDefault="00C45823" w:rsidP="009865AB">
      <w:pPr>
        <w:pStyle w:val="References"/>
        <w:numPr>
          <w:ilvl w:val="0"/>
          <w:numId w:val="0"/>
        </w:numPr>
        <w:spacing w:line="360" w:lineRule="auto"/>
        <w:ind w:left="1212"/>
        <w:rPr>
          <w:sz w:val="24"/>
          <w:szCs w:val="24"/>
        </w:rPr>
      </w:pPr>
      <w:r w:rsidRPr="00C45823">
        <w:rPr>
          <w:sz w:val="24"/>
          <w:szCs w:val="24"/>
        </w:rPr>
        <w:t>The proposed project aims to develop a sentiment analysis model for movie reviews using machine learning algorithms. The dataset used for this project is the IMDB movie reviews dataset (Kaggle, 2019)</w:t>
      </w:r>
      <w:r w:rsidR="00C65281">
        <w:rPr>
          <w:sz w:val="24"/>
          <w:szCs w:val="24"/>
        </w:rPr>
        <w:t xml:space="preserve"> [4]</w:t>
      </w:r>
      <w:r w:rsidRPr="00C45823">
        <w:rPr>
          <w:sz w:val="24"/>
          <w:szCs w:val="24"/>
        </w:rPr>
        <w:t>, which contains 50,000 movie reviews labeled as positive or negative. The dataset will be split into training and testing sets.</w:t>
      </w:r>
    </w:p>
    <w:p w14:paraId="5EBE8A0D" w14:textId="283ACDCB" w:rsidR="00C45823" w:rsidRPr="00C65281" w:rsidRDefault="00C45823" w:rsidP="009865AB">
      <w:pPr>
        <w:pStyle w:val="References"/>
        <w:numPr>
          <w:ilvl w:val="0"/>
          <w:numId w:val="0"/>
        </w:numPr>
        <w:spacing w:line="360" w:lineRule="auto"/>
        <w:ind w:left="1212"/>
        <w:rPr>
          <w:sz w:val="24"/>
          <w:szCs w:val="24"/>
        </w:rPr>
      </w:pPr>
      <w:r w:rsidRPr="00C45823">
        <w:rPr>
          <w:sz w:val="24"/>
          <w:szCs w:val="24"/>
        </w:rPr>
        <w:t>The methodology of the project involves data preprocessing, machine learning algorithm selection, model training and testing, and web application development. The data preprocessing step involves cleaning the data by removing irrelevant information such as HTML tags, punctuation, and stop words, and normalizing the data by converting all text to lowercase and removing any non-alphabetic characters. The resulting text data will be transformed into a numerical representation using techniques such as bag-of-words or word embeddings.</w:t>
      </w:r>
    </w:p>
    <w:p w14:paraId="2B20CFA1" w14:textId="4532B684" w:rsidR="00C45823" w:rsidRPr="00C65281" w:rsidRDefault="00C45823" w:rsidP="009865AB">
      <w:pPr>
        <w:pStyle w:val="References"/>
        <w:numPr>
          <w:ilvl w:val="0"/>
          <w:numId w:val="0"/>
        </w:numPr>
        <w:spacing w:line="360" w:lineRule="auto"/>
        <w:ind w:left="1212"/>
        <w:rPr>
          <w:sz w:val="24"/>
          <w:szCs w:val="24"/>
        </w:rPr>
      </w:pPr>
      <w:r w:rsidRPr="00C45823">
        <w:rPr>
          <w:sz w:val="24"/>
          <w:szCs w:val="24"/>
        </w:rPr>
        <w:t xml:space="preserve">Several machine learning algorithms will be evaluated for their accuracy and efficiency in classifying the reviews. These algorithms include Logistic Regression (LR), Random Forest </w:t>
      </w:r>
      <w:r w:rsidRPr="00C45823">
        <w:rPr>
          <w:sz w:val="24"/>
          <w:szCs w:val="24"/>
        </w:rPr>
        <w:lastRenderedPageBreak/>
        <w:t>(RF), Linear SVC, and Bert Base Case model. The algorithm with the highest accuracy and efficiency will be selected for classification.</w:t>
      </w:r>
    </w:p>
    <w:p w14:paraId="764BD9F5" w14:textId="0080ABE1" w:rsidR="00C45823" w:rsidRPr="00C65281" w:rsidRDefault="00C45823" w:rsidP="009865AB">
      <w:pPr>
        <w:pStyle w:val="References"/>
        <w:numPr>
          <w:ilvl w:val="0"/>
          <w:numId w:val="0"/>
        </w:numPr>
        <w:spacing w:line="360" w:lineRule="auto"/>
        <w:ind w:left="1212"/>
        <w:rPr>
          <w:sz w:val="24"/>
          <w:szCs w:val="24"/>
        </w:rPr>
      </w:pPr>
      <w:r w:rsidRPr="00C45823">
        <w:rPr>
          <w:sz w:val="24"/>
          <w:szCs w:val="24"/>
        </w:rPr>
        <w:t>The model will be trained on the training set and tested on the testing set. The performance of the model will be evaluated using metrics such as accuracy, precision, recall, and F1-score. The final model will be deployed as a web application that allows users to input movie reviews and receive a sentiment analysis classification. The application will be developed using Python, HTML, CSS, and JavaScript.</w:t>
      </w:r>
    </w:p>
    <w:p w14:paraId="25E83561" w14:textId="5CC03FDE" w:rsidR="00C45823" w:rsidRPr="00C65281" w:rsidRDefault="00C45823" w:rsidP="009865AB">
      <w:pPr>
        <w:pStyle w:val="References"/>
        <w:numPr>
          <w:ilvl w:val="0"/>
          <w:numId w:val="0"/>
        </w:numPr>
        <w:spacing w:line="360" w:lineRule="auto"/>
        <w:ind w:left="1212"/>
        <w:rPr>
          <w:sz w:val="24"/>
          <w:szCs w:val="24"/>
        </w:rPr>
      </w:pPr>
      <w:r w:rsidRPr="00C45823">
        <w:rPr>
          <w:sz w:val="24"/>
          <w:szCs w:val="24"/>
        </w:rPr>
        <w:t>The accuracy of the model will be evaluated based on the F1-score, which is the harmonic mean of precision and recall. The F1-score is a widely used metric for evaluating the performance of a classification model. A higher F1-score indicates better performance of the model.</w:t>
      </w:r>
    </w:p>
    <w:p w14:paraId="2DC9F2E3" w14:textId="3A8CFEB0" w:rsidR="009B36EC" w:rsidRDefault="00C45823" w:rsidP="009865AB">
      <w:pPr>
        <w:pStyle w:val="References"/>
        <w:numPr>
          <w:ilvl w:val="0"/>
          <w:numId w:val="0"/>
        </w:numPr>
        <w:spacing w:line="360" w:lineRule="auto"/>
        <w:ind w:left="1212"/>
        <w:rPr>
          <w:sz w:val="24"/>
          <w:szCs w:val="24"/>
        </w:rPr>
      </w:pPr>
      <w:r w:rsidRPr="00C45823">
        <w:rPr>
          <w:sz w:val="24"/>
          <w:szCs w:val="24"/>
        </w:rPr>
        <w:t>The hypothesis for this project is that the sentiment analysis model developed for movie reviews will achieve high accuracy and efficiency in classifying the reviews as positive</w:t>
      </w:r>
      <w:r w:rsidR="00607532">
        <w:rPr>
          <w:sz w:val="24"/>
          <w:szCs w:val="24"/>
        </w:rPr>
        <w:t xml:space="preserve"> or</w:t>
      </w:r>
      <w:r w:rsidRPr="00C45823">
        <w:rPr>
          <w:sz w:val="24"/>
          <w:szCs w:val="24"/>
        </w:rPr>
        <w:t xml:space="preserve"> negative. The results of the project are expected to have significant implications for the film industry and movie critics.</w:t>
      </w:r>
    </w:p>
    <w:p w14:paraId="4A750474" w14:textId="77777777" w:rsidR="00C65281" w:rsidRPr="00C65281" w:rsidRDefault="00C65281" w:rsidP="00C65281">
      <w:pPr>
        <w:pStyle w:val="References"/>
        <w:numPr>
          <w:ilvl w:val="0"/>
          <w:numId w:val="0"/>
        </w:numPr>
        <w:spacing w:line="360" w:lineRule="auto"/>
        <w:ind w:left="720"/>
        <w:rPr>
          <w:sz w:val="24"/>
          <w:szCs w:val="24"/>
        </w:rPr>
      </w:pPr>
    </w:p>
    <w:bookmarkEnd w:id="0"/>
    <w:p w14:paraId="40D2B5BC" w14:textId="0929127B" w:rsidR="00FB2960" w:rsidRDefault="009C71F9" w:rsidP="00C970BB">
      <w:pPr>
        <w:pStyle w:val="FigureCaption"/>
        <w:numPr>
          <w:ilvl w:val="0"/>
          <w:numId w:val="47"/>
        </w:numPr>
        <w:spacing w:line="360" w:lineRule="auto"/>
        <w:rPr>
          <w:b/>
          <w:bCs/>
          <w:sz w:val="24"/>
          <w:szCs w:val="24"/>
        </w:rPr>
      </w:pPr>
      <w:r>
        <w:rPr>
          <w:b/>
          <w:bCs/>
          <w:sz w:val="24"/>
          <w:szCs w:val="24"/>
        </w:rPr>
        <w:t>Result:</w:t>
      </w:r>
    </w:p>
    <w:p w14:paraId="04250222" w14:textId="5A4D4BF2" w:rsidR="00BF54B5" w:rsidRPr="00BF54B5" w:rsidRDefault="00BF54B5" w:rsidP="004141C6">
      <w:pPr>
        <w:pStyle w:val="FigureCaption"/>
        <w:spacing w:line="360" w:lineRule="auto"/>
        <w:ind w:left="1212"/>
        <w:rPr>
          <w:sz w:val="24"/>
          <w:szCs w:val="24"/>
        </w:rPr>
      </w:pPr>
      <w:r>
        <w:rPr>
          <w:sz w:val="24"/>
          <w:szCs w:val="24"/>
        </w:rPr>
        <w:t>I</w:t>
      </w:r>
      <w:r w:rsidRPr="00BF54B5">
        <w:rPr>
          <w:sz w:val="24"/>
          <w:szCs w:val="24"/>
        </w:rPr>
        <w:t xml:space="preserve"> compared the performance of four machine learning algorithms for sentiment analysis on movie reviews. The algorithms were Logistic Regression (LR), Random Forest (RF), Linear SVC, and Bert Base Case model.</w:t>
      </w:r>
    </w:p>
    <w:p w14:paraId="2E377644" w14:textId="77777777" w:rsidR="00BF54B5" w:rsidRDefault="00BF54B5" w:rsidP="004141C6">
      <w:pPr>
        <w:pStyle w:val="FigureCaption"/>
        <w:spacing w:line="360" w:lineRule="auto"/>
        <w:ind w:left="1212"/>
        <w:rPr>
          <w:sz w:val="24"/>
          <w:szCs w:val="24"/>
        </w:rPr>
      </w:pPr>
      <w:r w:rsidRPr="00BF54B5">
        <w:rPr>
          <w:sz w:val="24"/>
          <w:szCs w:val="24"/>
        </w:rPr>
        <w:t xml:space="preserve">Table 1 shows the performance metrics of each algorithm on the testing set. LR had the highest accuracy at 89%, followed by Linear SVC at 87.31%, RF at 87.17%, and Bert at 73%. </w:t>
      </w:r>
    </w:p>
    <w:p w14:paraId="7E522C1E" w14:textId="03D54B24" w:rsidR="004141C6" w:rsidRDefault="00BF54B5" w:rsidP="00C970BB">
      <w:pPr>
        <w:pStyle w:val="FigureCaption"/>
        <w:spacing w:line="360" w:lineRule="auto"/>
        <w:ind w:left="1212"/>
        <w:rPr>
          <w:sz w:val="24"/>
          <w:szCs w:val="24"/>
        </w:rPr>
      </w:pPr>
      <w:r w:rsidRPr="00BF54B5">
        <w:rPr>
          <w:sz w:val="24"/>
          <w:szCs w:val="24"/>
        </w:rPr>
        <w:t>LR also had the highest precision and F1-score, while Linear SVC had the highest recall.</w:t>
      </w:r>
    </w:p>
    <w:p w14:paraId="36FE5DEB" w14:textId="77777777" w:rsidR="004141C6" w:rsidRPr="00BF54B5" w:rsidRDefault="004141C6" w:rsidP="00532E61">
      <w:pPr>
        <w:pStyle w:val="FigureCaption"/>
        <w:spacing w:line="360" w:lineRule="auto"/>
        <w:rPr>
          <w:sz w:val="24"/>
          <w:szCs w:val="24"/>
        </w:rPr>
      </w:pPr>
    </w:p>
    <w:p w14:paraId="5580BD15" w14:textId="46E2ABEA" w:rsidR="004141C6" w:rsidRPr="00BF54B5" w:rsidRDefault="00BF54B5" w:rsidP="004141C6">
      <w:pPr>
        <w:pStyle w:val="FigureCaption"/>
        <w:spacing w:line="360" w:lineRule="auto"/>
        <w:ind w:left="606"/>
        <w:jc w:val="center"/>
        <w:rPr>
          <w:sz w:val="24"/>
          <w:szCs w:val="24"/>
        </w:rPr>
      </w:pPr>
      <w:r w:rsidRPr="00BF54B5">
        <w:rPr>
          <w:sz w:val="24"/>
          <w:szCs w:val="24"/>
        </w:rPr>
        <w:t>Table 1: Performance Metrics of Machine Learning Algorithms on Testing Set</w:t>
      </w:r>
    </w:p>
    <w:tbl>
      <w:tblPr>
        <w:tblStyle w:val="TableGrid"/>
        <w:tblW w:w="0" w:type="auto"/>
        <w:tblInd w:w="606" w:type="dxa"/>
        <w:tblLook w:val="04A0" w:firstRow="1" w:lastRow="0" w:firstColumn="1" w:lastColumn="0" w:noHBand="0" w:noVBand="1"/>
      </w:tblPr>
      <w:tblGrid>
        <w:gridCol w:w="2019"/>
        <w:gridCol w:w="2010"/>
        <w:gridCol w:w="2007"/>
        <w:gridCol w:w="1977"/>
        <w:gridCol w:w="1965"/>
      </w:tblGrid>
      <w:tr w:rsidR="00BF54B5" w:rsidRPr="00BF54B5" w14:paraId="36464C4E" w14:textId="77777777" w:rsidTr="00BF54B5">
        <w:tc>
          <w:tcPr>
            <w:tcW w:w="2116" w:type="dxa"/>
          </w:tcPr>
          <w:p w14:paraId="622F4170" w14:textId="77777777" w:rsidR="00BF54B5" w:rsidRPr="00BF54B5" w:rsidRDefault="00BF54B5" w:rsidP="00644413">
            <w:pPr>
              <w:pStyle w:val="FigureCaption"/>
              <w:spacing w:line="360" w:lineRule="auto"/>
              <w:rPr>
                <w:sz w:val="24"/>
                <w:szCs w:val="24"/>
              </w:rPr>
            </w:pPr>
            <w:r w:rsidRPr="00BF54B5">
              <w:rPr>
                <w:sz w:val="24"/>
                <w:szCs w:val="24"/>
              </w:rPr>
              <w:t>Algorithm</w:t>
            </w:r>
          </w:p>
        </w:tc>
        <w:tc>
          <w:tcPr>
            <w:tcW w:w="2117" w:type="dxa"/>
          </w:tcPr>
          <w:p w14:paraId="49EE4273" w14:textId="77777777" w:rsidR="00BF54B5" w:rsidRPr="00BF54B5" w:rsidRDefault="00BF54B5" w:rsidP="00644413">
            <w:pPr>
              <w:pStyle w:val="FigureCaption"/>
              <w:spacing w:line="360" w:lineRule="auto"/>
              <w:rPr>
                <w:sz w:val="24"/>
                <w:szCs w:val="24"/>
              </w:rPr>
            </w:pPr>
            <w:r w:rsidRPr="00BF54B5">
              <w:rPr>
                <w:sz w:val="24"/>
                <w:szCs w:val="24"/>
              </w:rPr>
              <w:t>Accuracy</w:t>
            </w:r>
          </w:p>
        </w:tc>
        <w:tc>
          <w:tcPr>
            <w:tcW w:w="2117" w:type="dxa"/>
          </w:tcPr>
          <w:p w14:paraId="54780AAC" w14:textId="77777777" w:rsidR="00BF54B5" w:rsidRPr="00BF54B5" w:rsidRDefault="00BF54B5" w:rsidP="00644413">
            <w:pPr>
              <w:pStyle w:val="FigureCaption"/>
              <w:spacing w:line="360" w:lineRule="auto"/>
              <w:rPr>
                <w:sz w:val="24"/>
                <w:szCs w:val="24"/>
              </w:rPr>
            </w:pPr>
            <w:r w:rsidRPr="00BF54B5">
              <w:rPr>
                <w:sz w:val="24"/>
                <w:szCs w:val="24"/>
              </w:rPr>
              <w:t>Precision</w:t>
            </w:r>
          </w:p>
        </w:tc>
        <w:tc>
          <w:tcPr>
            <w:tcW w:w="2117" w:type="dxa"/>
          </w:tcPr>
          <w:p w14:paraId="1C3E3A9C" w14:textId="77777777" w:rsidR="00BF54B5" w:rsidRPr="00BF54B5" w:rsidRDefault="00BF54B5" w:rsidP="00644413">
            <w:pPr>
              <w:pStyle w:val="FigureCaption"/>
              <w:spacing w:line="360" w:lineRule="auto"/>
              <w:rPr>
                <w:sz w:val="24"/>
                <w:szCs w:val="24"/>
              </w:rPr>
            </w:pPr>
            <w:r w:rsidRPr="00BF54B5">
              <w:rPr>
                <w:sz w:val="24"/>
                <w:szCs w:val="24"/>
              </w:rPr>
              <w:t>Recall</w:t>
            </w:r>
          </w:p>
        </w:tc>
        <w:tc>
          <w:tcPr>
            <w:tcW w:w="2117" w:type="dxa"/>
          </w:tcPr>
          <w:p w14:paraId="1A5B2926" w14:textId="77777777" w:rsidR="00BF54B5" w:rsidRPr="00BF54B5" w:rsidRDefault="00BF54B5" w:rsidP="00644413">
            <w:pPr>
              <w:pStyle w:val="FigureCaption"/>
              <w:spacing w:line="360" w:lineRule="auto"/>
              <w:rPr>
                <w:sz w:val="24"/>
                <w:szCs w:val="24"/>
              </w:rPr>
            </w:pPr>
            <w:r w:rsidRPr="00BF54B5">
              <w:rPr>
                <w:sz w:val="24"/>
                <w:szCs w:val="24"/>
              </w:rPr>
              <w:t>F1-score</w:t>
            </w:r>
          </w:p>
        </w:tc>
      </w:tr>
      <w:tr w:rsidR="00BF54B5" w:rsidRPr="00BF54B5" w14:paraId="07A30D73" w14:textId="77777777" w:rsidTr="00BF54B5">
        <w:tc>
          <w:tcPr>
            <w:tcW w:w="2116" w:type="dxa"/>
          </w:tcPr>
          <w:p w14:paraId="41EA1A56" w14:textId="77777777" w:rsidR="00BF54B5" w:rsidRPr="00BF54B5" w:rsidRDefault="00BF54B5" w:rsidP="00644413">
            <w:pPr>
              <w:pStyle w:val="FigureCaption"/>
              <w:spacing w:line="360" w:lineRule="auto"/>
              <w:rPr>
                <w:sz w:val="24"/>
                <w:szCs w:val="24"/>
              </w:rPr>
            </w:pPr>
            <w:r w:rsidRPr="00BF54B5">
              <w:rPr>
                <w:sz w:val="24"/>
                <w:szCs w:val="24"/>
              </w:rPr>
              <w:t>LR</w:t>
            </w:r>
          </w:p>
        </w:tc>
        <w:tc>
          <w:tcPr>
            <w:tcW w:w="2117" w:type="dxa"/>
          </w:tcPr>
          <w:p w14:paraId="4D013274" w14:textId="77777777" w:rsidR="00BF54B5" w:rsidRPr="00BF54B5" w:rsidRDefault="00BF54B5" w:rsidP="00644413">
            <w:pPr>
              <w:pStyle w:val="FigureCaption"/>
              <w:spacing w:line="360" w:lineRule="auto"/>
              <w:rPr>
                <w:sz w:val="24"/>
                <w:szCs w:val="24"/>
              </w:rPr>
            </w:pPr>
            <w:r w:rsidRPr="00BF54B5">
              <w:rPr>
                <w:sz w:val="24"/>
                <w:szCs w:val="24"/>
              </w:rPr>
              <w:t>89%</w:t>
            </w:r>
          </w:p>
        </w:tc>
        <w:tc>
          <w:tcPr>
            <w:tcW w:w="2117" w:type="dxa"/>
          </w:tcPr>
          <w:p w14:paraId="41F9647B" w14:textId="306A986C" w:rsidR="00BF54B5" w:rsidRPr="00BF54B5" w:rsidRDefault="00BF54B5" w:rsidP="00644413">
            <w:pPr>
              <w:pStyle w:val="FigureCaption"/>
              <w:spacing w:line="360" w:lineRule="auto"/>
              <w:rPr>
                <w:sz w:val="24"/>
                <w:szCs w:val="24"/>
              </w:rPr>
            </w:pPr>
            <w:r w:rsidRPr="00BF54B5">
              <w:rPr>
                <w:sz w:val="24"/>
                <w:szCs w:val="24"/>
              </w:rPr>
              <w:t>0.</w:t>
            </w:r>
            <w:r>
              <w:rPr>
                <w:sz w:val="24"/>
                <w:szCs w:val="24"/>
              </w:rPr>
              <w:t>90</w:t>
            </w:r>
          </w:p>
        </w:tc>
        <w:tc>
          <w:tcPr>
            <w:tcW w:w="2117" w:type="dxa"/>
          </w:tcPr>
          <w:p w14:paraId="1790A272" w14:textId="5EAAEC4D" w:rsidR="00BF54B5" w:rsidRPr="00BF54B5" w:rsidRDefault="00BF54B5" w:rsidP="00644413">
            <w:pPr>
              <w:pStyle w:val="FigureCaption"/>
              <w:spacing w:line="360" w:lineRule="auto"/>
              <w:rPr>
                <w:sz w:val="24"/>
                <w:szCs w:val="24"/>
              </w:rPr>
            </w:pPr>
            <w:r w:rsidRPr="00BF54B5">
              <w:rPr>
                <w:sz w:val="24"/>
                <w:szCs w:val="24"/>
              </w:rPr>
              <w:t>0.8</w:t>
            </w:r>
            <w:r>
              <w:rPr>
                <w:sz w:val="24"/>
                <w:szCs w:val="24"/>
              </w:rPr>
              <w:t>8</w:t>
            </w:r>
          </w:p>
        </w:tc>
        <w:tc>
          <w:tcPr>
            <w:tcW w:w="2117" w:type="dxa"/>
          </w:tcPr>
          <w:p w14:paraId="22B4A823" w14:textId="77777777" w:rsidR="00BF54B5" w:rsidRPr="00BF54B5" w:rsidRDefault="00BF54B5" w:rsidP="00644413">
            <w:pPr>
              <w:pStyle w:val="FigureCaption"/>
              <w:spacing w:line="360" w:lineRule="auto"/>
              <w:rPr>
                <w:sz w:val="24"/>
                <w:szCs w:val="24"/>
              </w:rPr>
            </w:pPr>
            <w:r w:rsidRPr="00BF54B5">
              <w:rPr>
                <w:sz w:val="24"/>
                <w:szCs w:val="24"/>
              </w:rPr>
              <w:t>0.89</w:t>
            </w:r>
          </w:p>
        </w:tc>
      </w:tr>
      <w:tr w:rsidR="00BF54B5" w:rsidRPr="00BF54B5" w14:paraId="5B95989E" w14:textId="77777777" w:rsidTr="00BF54B5">
        <w:tc>
          <w:tcPr>
            <w:tcW w:w="2116" w:type="dxa"/>
          </w:tcPr>
          <w:p w14:paraId="1547BA3D" w14:textId="77777777" w:rsidR="00BF54B5" w:rsidRPr="00BF54B5" w:rsidRDefault="00BF54B5" w:rsidP="00644413">
            <w:pPr>
              <w:pStyle w:val="FigureCaption"/>
              <w:spacing w:line="360" w:lineRule="auto"/>
              <w:rPr>
                <w:sz w:val="24"/>
                <w:szCs w:val="24"/>
              </w:rPr>
            </w:pPr>
            <w:r w:rsidRPr="00BF54B5">
              <w:rPr>
                <w:sz w:val="24"/>
                <w:szCs w:val="24"/>
              </w:rPr>
              <w:t>RF</w:t>
            </w:r>
          </w:p>
        </w:tc>
        <w:tc>
          <w:tcPr>
            <w:tcW w:w="2117" w:type="dxa"/>
          </w:tcPr>
          <w:p w14:paraId="7BC0783E" w14:textId="77777777" w:rsidR="00BF54B5" w:rsidRPr="00BF54B5" w:rsidRDefault="00BF54B5" w:rsidP="00644413">
            <w:pPr>
              <w:pStyle w:val="FigureCaption"/>
              <w:spacing w:line="360" w:lineRule="auto"/>
              <w:rPr>
                <w:sz w:val="24"/>
                <w:szCs w:val="24"/>
              </w:rPr>
            </w:pPr>
            <w:r w:rsidRPr="00BF54B5">
              <w:rPr>
                <w:sz w:val="24"/>
                <w:szCs w:val="24"/>
              </w:rPr>
              <w:t>87.17%</w:t>
            </w:r>
          </w:p>
        </w:tc>
        <w:tc>
          <w:tcPr>
            <w:tcW w:w="2117" w:type="dxa"/>
          </w:tcPr>
          <w:p w14:paraId="21D1EAAC" w14:textId="2D035F63" w:rsidR="00BF54B5" w:rsidRPr="00BF54B5" w:rsidRDefault="00BF54B5" w:rsidP="00644413">
            <w:pPr>
              <w:pStyle w:val="FigureCaption"/>
              <w:spacing w:line="360" w:lineRule="auto"/>
              <w:rPr>
                <w:sz w:val="24"/>
                <w:szCs w:val="24"/>
              </w:rPr>
            </w:pPr>
            <w:r w:rsidRPr="00BF54B5">
              <w:rPr>
                <w:sz w:val="24"/>
                <w:szCs w:val="24"/>
              </w:rPr>
              <w:t>0.8</w:t>
            </w:r>
            <w:r>
              <w:rPr>
                <w:sz w:val="24"/>
                <w:szCs w:val="24"/>
              </w:rPr>
              <w:t>8</w:t>
            </w:r>
          </w:p>
        </w:tc>
        <w:tc>
          <w:tcPr>
            <w:tcW w:w="2117" w:type="dxa"/>
          </w:tcPr>
          <w:p w14:paraId="0D247D9D" w14:textId="4447EE2A" w:rsidR="00BF54B5" w:rsidRPr="00BF54B5" w:rsidRDefault="00BF54B5" w:rsidP="00644413">
            <w:pPr>
              <w:pStyle w:val="FigureCaption"/>
              <w:spacing w:line="360" w:lineRule="auto"/>
              <w:rPr>
                <w:sz w:val="24"/>
                <w:szCs w:val="24"/>
              </w:rPr>
            </w:pPr>
            <w:r w:rsidRPr="00BF54B5">
              <w:rPr>
                <w:sz w:val="24"/>
                <w:szCs w:val="24"/>
              </w:rPr>
              <w:t>0.8</w:t>
            </w:r>
            <w:r>
              <w:rPr>
                <w:sz w:val="24"/>
                <w:szCs w:val="24"/>
              </w:rPr>
              <w:t>6</w:t>
            </w:r>
          </w:p>
        </w:tc>
        <w:tc>
          <w:tcPr>
            <w:tcW w:w="2117" w:type="dxa"/>
          </w:tcPr>
          <w:p w14:paraId="4BF39B32" w14:textId="77777777" w:rsidR="00BF54B5" w:rsidRPr="00BF54B5" w:rsidRDefault="00BF54B5" w:rsidP="00644413">
            <w:pPr>
              <w:pStyle w:val="FigureCaption"/>
              <w:spacing w:line="360" w:lineRule="auto"/>
              <w:rPr>
                <w:sz w:val="24"/>
                <w:szCs w:val="24"/>
              </w:rPr>
            </w:pPr>
            <w:r w:rsidRPr="00BF54B5">
              <w:rPr>
                <w:sz w:val="24"/>
                <w:szCs w:val="24"/>
              </w:rPr>
              <w:t>0.87</w:t>
            </w:r>
          </w:p>
        </w:tc>
      </w:tr>
      <w:tr w:rsidR="00BF54B5" w:rsidRPr="00BF54B5" w14:paraId="751609AF" w14:textId="77777777" w:rsidTr="00BF54B5">
        <w:tc>
          <w:tcPr>
            <w:tcW w:w="2116" w:type="dxa"/>
          </w:tcPr>
          <w:p w14:paraId="150CBBDE" w14:textId="77777777" w:rsidR="00BF54B5" w:rsidRPr="00BF54B5" w:rsidRDefault="00BF54B5" w:rsidP="00644413">
            <w:pPr>
              <w:pStyle w:val="FigureCaption"/>
              <w:spacing w:line="360" w:lineRule="auto"/>
              <w:rPr>
                <w:sz w:val="24"/>
                <w:szCs w:val="24"/>
              </w:rPr>
            </w:pPr>
            <w:r w:rsidRPr="00BF54B5">
              <w:rPr>
                <w:sz w:val="24"/>
                <w:szCs w:val="24"/>
              </w:rPr>
              <w:t>Linear SVC</w:t>
            </w:r>
          </w:p>
        </w:tc>
        <w:tc>
          <w:tcPr>
            <w:tcW w:w="2117" w:type="dxa"/>
          </w:tcPr>
          <w:p w14:paraId="248FFEA7" w14:textId="77777777" w:rsidR="00BF54B5" w:rsidRPr="00BF54B5" w:rsidRDefault="00BF54B5" w:rsidP="00644413">
            <w:pPr>
              <w:pStyle w:val="FigureCaption"/>
              <w:spacing w:line="360" w:lineRule="auto"/>
              <w:rPr>
                <w:sz w:val="24"/>
                <w:szCs w:val="24"/>
              </w:rPr>
            </w:pPr>
            <w:r w:rsidRPr="00BF54B5">
              <w:rPr>
                <w:sz w:val="24"/>
                <w:szCs w:val="24"/>
              </w:rPr>
              <w:t>87.31%</w:t>
            </w:r>
          </w:p>
        </w:tc>
        <w:tc>
          <w:tcPr>
            <w:tcW w:w="2117" w:type="dxa"/>
          </w:tcPr>
          <w:p w14:paraId="43291FB0" w14:textId="138A4A8C" w:rsidR="00BF54B5" w:rsidRPr="00BF54B5" w:rsidRDefault="00BF54B5" w:rsidP="00644413">
            <w:pPr>
              <w:pStyle w:val="FigureCaption"/>
              <w:spacing w:line="360" w:lineRule="auto"/>
              <w:rPr>
                <w:sz w:val="24"/>
                <w:szCs w:val="24"/>
              </w:rPr>
            </w:pPr>
            <w:r w:rsidRPr="00BF54B5">
              <w:rPr>
                <w:sz w:val="24"/>
                <w:szCs w:val="24"/>
              </w:rPr>
              <w:t>0.8</w:t>
            </w:r>
            <w:r>
              <w:rPr>
                <w:sz w:val="24"/>
                <w:szCs w:val="24"/>
              </w:rPr>
              <w:t>6</w:t>
            </w:r>
          </w:p>
        </w:tc>
        <w:tc>
          <w:tcPr>
            <w:tcW w:w="2117" w:type="dxa"/>
          </w:tcPr>
          <w:p w14:paraId="1BB186AB" w14:textId="1E822C58" w:rsidR="00BF54B5" w:rsidRPr="00BF54B5" w:rsidRDefault="00BF54B5" w:rsidP="00644413">
            <w:pPr>
              <w:pStyle w:val="FigureCaption"/>
              <w:spacing w:line="360" w:lineRule="auto"/>
              <w:rPr>
                <w:sz w:val="24"/>
                <w:szCs w:val="24"/>
              </w:rPr>
            </w:pPr>
            <w:r w:rsidRPr="00BF54B5">
              <w:rPr>
                <w:sz w:val="24"/>
                <w:szCs w:val="24"/>
              </w:rPr>
              <w:t>0.8</w:t>
            </w:r>
            <w:r>
              <w:rPr>
                <w:sz w:val="24"/>
                <w:szCs w:val="24"/>
              </w:rPr>
              <w:t>8</w:t>
            </w:r>
          </w:p>
        </w:tc>
        <w:tc>
          <w:tcPr>
            <w:tcW w:w="2117" w:type="dxa"/>
          </w:tcPr>
          <w:p w14:paraId="04881EE6" w14:textId="77777777" w:rsidR="00BF54B5" w:rsidRPr="00BF54B5" w:rsidRDefault="00BF54B5" w:rsidP="00644413">
            <w:pPr>
              <w:pStyle w:val="FigureCaption"/>
              <w:spacing w:line="360" w:lineRule="auto"/>
              <w:rPr>
                <w:sz w:val="24"/>
                <w:szCs w:val="24"/>
              </w:rPr>
            </w:pPr>
            <w:r w:rsidRPr="00BF54B5">
              <w:rPr>
                <w:sz w:val="24"/>
                <w:szCs w:val="24"/>
              </w:rPr>
              <w:t>0.87</w:t>
            </w:r>
          </w:p>
        </w:tc>
      </w:tr>
      <w:tr w:rsidR="00BF54B5" w:rsidRPr="00BF54B5" w14:paraId="2407B9F8" w14:textId="77777777" w:rsidTr="00BF54B5">
        <w:tc>
          <w:tcPr>
            <w:tcW w:w="2116" w:type="dxa"/>
          </w:tcPr>
          <w:p w14:paraId="697E7E40" w14:textId="77777777" w:rsidR="00BF54B5" w:rsidRPr="00BF54B5" w:rsidRDefault="00BF54B5" w:rsidP="00644413">
            <w:pPr>
              <w:pStyle w:val="FigureCaption"/>
              <w:spacing w:line="360" w:lineRule="auto"/>
              <w:rPr>
                <w:sz w:val="24"/>
                <w:szCs w:val="24"/>
              </w:rPr>
            </w:pPr>
            <w:r w:rsidRPr="00BF54B5">
              <w:rPr>
                <w:sz w:val="24"/>
                <w:szCs w:val="24"/>
              </w:rPr>
              <w:t>Bert Base Case</w:t>
            </w:r>
          </w:p>
        </w:tc>
        <w:tc>
          <w:tcPr>
            <w:tcW w:w="2117" w:type="dxa"/>
          </w:tcPr>
          <w:p w14:paraId="34BE4ADF" w14:textId="77777777" w:rsidR="00BF54B5" w:rsidRPr="00BF54B5" w:rsidRDefault="00BF54B5" w:rsidP="00644413">
            <w:pPr>
              <w:pStyle w:val="FigureCaption"/>
              <w:spacing w:line="360" w:lineRule="auto"/>
              <w:rPr>
                <w:sz w:val="24"/>
                <w:szCs w:val="24"/>
              </w:rPr>
            </w:pPr>
            <w:r w:rsidRPr="00BF54B5">
              <w:rPr>
                <w:sz w:val="24"/>
                <w:szCs w:val="24"/>
              </w:rPr>
              <w:t>73%</w:t>
            </w:r>
          </w:p>
        </w:tc>
        <w:tc>
          <w:tcPr>
            <w:tcW w:w="2117" w:type="dxa"/>
          </w:tcPr>
          <w:p w14:paraId="034B1CE4" w14:textId="313AC3CF" w:rsidR="00BF54B5" w:rsidRPr="00BF54B5" w:rsidRDefault="00BF54B5" w:rsidP="00644413">
            <w:pPr>
              <w:pStyle w:val="FigureCaption"/>
              <w:spacing w:line="360" w:lineRule="auto"/>
              <w:rPr>
                <w:sz w:val="24"/>
                <w:szCs w:val="24"/>
              </w:rPr>
            </w:pPr>
            <w:r w:rsidRPr="00BF54B5">
              <w:rPr>
                <w:sz w:val="24"/>
                <w:szCs w:val="24"/>
              </w:rPr>
              <w:t>0.7</w:t>
            </w:r>
            <w:r>
              <w:rPr>
                <w:sz w:val="24"/>
                <w:szCs w:val="24"/>
              </w:rPr>
              <w:t>6</w:t>
            </w:r>
          </w:p>
        </w:tc>
        <w:tc>
          <w:tcPr>
            <w:tcW w:w="2117" w:type="dxa"/>
          </w:tcPr>
          <w:p w14:paraId="739FFC11" w14:textId="7E8C7BD8" w:rsidR="00BF54B5" w:rsidRPr="00BF54B5" w:rsidRDefault="00BF54B5" w:rsidP="00644413">
            <w:pPr>
              <w:pStyle w:val="FigureCaption"/>
              <w:spacing w:line="360" w:lineRule="auto"/>
              <w:rPr>
                <w:sz w:val="24"/>
                <w:szCs w:val="24"/>
              </w:rPr>
            </w:pPr>
            <w:r w:rsidRPr="00BF54B5">
              <w:rPr>
                <w:sz w:val="24"/>
                <w:szCs w:val="24"/>
              </w:rPr>
              <w:t>0.7</w:t>
            </w:r>
            <w:r>
              <w:rPr>
                <w:sz w:val="24"/>
                <w:szCs w:val="24"/>
              </w:rPr>
              <w:t>8</w:t>
            </w:r>
          </w:p>
        </w:tc>
        <w:tc>
          <w:tcPr>
            <w:tcW w:w="2117" w:type="dxa"/>
          </w:tcPr>
          <w:p w14:paraId="5B95FC95" w14:textId="0FFBE270" w:rsidR="00BF54B5" w:rsidRPr="00BF54B5" w:rsidRDefault="00BF54B5" w:rsidP="00644413">
            <w:pPr>
              <w:pStyle w:val="FigureCaption"/>
              <w:spacing w:line="360" w:lineRule="auto"/>
              <w:rPr>
                <w:sz w:val="24"/>
                <w:szCs w:val="24"/>
              </w:rPr>
            </w:pPr>
            <w:r w:rsidRPr="00BF54B5">
              <w:rPr>
                <w:sz w:val="24"/>
                <w:szCs w:val="24"/>
              </w:rPr>
              <w:t>0.7</w:t>
            </w:r>
            <w:r>
              <w:rPr>
                <w:sz w:val="24"/>
                <w:szCs w:val="24"/>
              </w:rPr>
              <w:t>7</w:t>
            </w:r>
          </w:p>
        </w:tc>
      </w:tr>
    </w:tbl>
    <w:p w14:paraId="42108136" w14:textId="77777777" w:rsidR="00BF54B5" w:rsidRDefault="00BF54B5" w:rsidP="00BF54B5">
      <w:pPr>
        <w:pStyle w:val="FigureCaption"/>
        <w:spacing w:line="360" w:lineRule="auto"/>
        <w:ind w:left="606"/>
        <w:rPr>
          <w:sz w:val="24"/>
          <w:szCs w:val="24"/>
        </w:rPr>
      </w:pPr>
    </w:p>
    <w:p w14:paraId="2A9D53C4" w14:textId="4DCB261F" w:rsidR="00BF54B5" w:rsidRPr="00BF54B5" w:rsidRDefault="00BF54B5" w:rsidP="00BF54B5">
      <w:pPr>
        <w:pStyle w:val="FigureCaption"/>
        <w:spacing w:line="360" w:lineRule="auto"/>
        <w:ind w:left="606"/>
        <w:rPr>
          <w:sz w:val="24"/>
          <w:szCs w:val="24"/>
        </w:rPr>
      </w:pPr>
      <w:r w:rsidRPr="00BF54B5">
        <w:rPr>
          <w:sz w:val="24"/>
          <w:szCs w:val="24"/>
        </w:rPr>
        <w:t xml:space="preserve">Based on the results, </w:t>
      </w:r>
      <w:r w:rsidR="00745E34">
        <w:rPr>
          <w:sz w:val="24"/>
          <w:szCs w:val="24"/>
        </w:rPr>
        <w:t>I</w:t>
      </w:r>
      <w:r w:rsidRPr="00BF54B5">
        <w:rPr>
          <w:sz w:val="24"/>
          <w:szCs w:val="24"/>
        </w:rPr>
        <w:t xml:space="preserve"> can conclude that LR is the most suitable algorithm for sentiment analysis on movie reviews, with the highest accuracy, precision, and F1-score. However, it is important to note </w:t>
      </w:r>
      <w:r w:rsidRPr="00BF54B5">
        <w:rPr>
          <w:sz w:val="24"/>
          <w:szCs w:val="24"/>
        </w:rPr>
        <w:lastRenderedPageBreak/>
        <w:t>that each algorithm has its own strengths and weaknesses, and the choice of algorithm should depend on the specific needs of the application.</w:t>
      </w:r>
    </w:p>
    <w:p w14:paraId="70A355B3" w14:textId="77777777" w:rsidR="00BF54B5" w:rsidRPr="00BF54B5" w:rsidRDefault="00BF54B5" w:rsidP="00BF54B5">
      <w:pPr>
        <w:pStyle w:val="FigureCaption"/>
        <w:spacing w:line="360" w:lineRule="auto"/>
        <w:ind w:left="606"/>
        <w:rPr>
          <w:sz w:val="24"/>
          <w:szCs w:val="24"/>
        </w:rPr>
      </w:pPr>
    </w:p>
    <w:p w14:paraId="451BA984" w14:textId="71EBDA97" w:rsidR="00BF54B5" w:rsidRDefault="00745E34" w:rsidP="00BF54B5">
      <w:pPr>
        <w:pStyle w:val="FigureCaption"/>
        <w:spacing w:line="360" w:lineRule="auto"/>
        <w:ind w:left="606"/>
        <w:rPr>
          <w:sz w:val="24"/>
          <w:szCs w:val="24"/>
        </w:rPr>
      </w:pPr>
      <w:r>
        <w:rPr>
          <w:sz w:val="24"/>
          <w:szCs w:val="24"/>
        </w:rPr>
        <w:t>I</w:t>
      </w:r>
      <w:r w:rsidR="00BF54B5" w:rsidRPr="00BF54B5">
        <w:rPr>
          <w:sz w:val="24"/>
          <w:szCs w:val="24"/>
        </w:rPr>
        <w:t xml:space="preserve"> also developed a web application that allows users to input movie reviews and receive a sentiment analysis classification. The application uses the LR algorithm to classify the reviews and displays the sentiment analysis results to the user. The application was tested for functionality and user experience and was found to be user-friendly and accurate in its sentiment analysis classification.</w:t>
      </w:r>
    </w:p>
    <w:p w14:paraId="773DACAE" w14:textId="7204FE29" w:rsidR="00745E34" w:rsidRDefault="00745E34" w:rsidP="00BF54B5">
      <w:pPr>
        <w:pStyle w:val="FigureCaption"/>
        <w:spacing w:line="360" w:lineRule="auto"/>
        <w:ind w:left="606"/>
        <w:rPr>
          <w:sz w:val="24"/>
          <w:szCs w:val="24"/>
        </w:rPr>
      </w:pPr>
      <w:r>
        <w:rPr>
          <w:sz w:val="24"/>
          <w:szCs w:val="24"/>
        </w:rPr>
        <w:t xml:space="preserve">Below </w:t>
      </w:r>
      <w:r w:rsidR="0078431A">
        <w:rPr>
          <w:sz w:val="24"/>
          <w:szCs w:val="24"/>
        </w:rPr>
        <w:t xml:space="preserve">figure shows the overall view </w:t>
      </w:r>
      <w:r>
        <w:rPr>
          <w:sz w:val="24"/>
          <w:szCs w:val="24"/>
        </w:rPr>
        <w:t>of the web application:</w:t>
      </w:r>
    </w:p>
    <w:p w14:paraId="500A7341" w14:textId="0D2EA05A" w:rsidR="00745E34" w:rsidRDefault="00745E34" w:rsidP="00BF54B5">
      <w:pPr>
        <w:pStyle w:val="FigureCaption"/>
        <w:spacing w:line="360" w:lineRule="auto"/>
        <w:ind w:left="606"/>
        <w:rPr>
          <w:sz w:val="24"/>
          <w:szCs w:val="24"/>
        </w:rPr>
      </w:pPr>
      <w:r w:rsidRPr="00745E34">
        <w:rPr>
          <w:noProof/>
          <w:sz w:val="24"/>
          <w:szCs w:val="24"/>
        </w:rPr>
        <w:drawing>
          <wp:inline distT="0" distB="0" distL="0" distR="0" wp14:anchorId="50CA67B3" wp14:editId="284A18FF">
            <wp:extent cx="6724997" cy="316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8343" cy="3171432"/>
                    </a:xfrm>
                    <a:prstGeom prst="rect">
                      <a:avLst/>
                    </a:prstGeom>
                  </pic:spPr>
                </pic:pic>
              </a:graphicData>
            </a:graphic>
          </wp:inline>
        </w:drawing>
      </w:r>
    </w:p>
    <w:p w14:paraId="4C83DDED" w14:textId="3A250B68" w:rsidR="00745E34" w:rsidRDefault="0078431A" w:rsidP="00BF54B5">
      <w:pPr>
        <w:pStyle w:val="FigureCaption"/>
        <w:spacing w:line="360" w:lineRule="auto"/>
        <w:ind w:left="60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 01</w:t>
      </w:r>
    </w:p>
    <w:p w14:paraId="7B5BCA2F" w14:textId="481F15C2" w:rsidR="00745E34" w:rsidRPr="00BF54B5" w:rsidRDefault="00745E34" w:rsidP="00BF54B5">
      <w:pPr>
        <w:pStyle w:val="FigureCaption"/>
        <w:spacing w:line="360" w:lineRule="auto"/>
        <w:ind w:left="606"/>
        <w:rPr>
          <w:sz w:val="24"/>
          <w:szCs w:val="24"/>
        </w:rPr>
      </w:pPr>
      <w:r>
        <w:rPr>
          <w:sz w:val="24"/>
          <w:szCs w:val="24"/>
        </w:rPr>
        <w:t xml:space="preserve">In the above </w:t>
      </w:r>
      <w:r w:rsidR="0078431A">
        <w:rPr>
          <w:sz w:val="24"/>
          <w:szCs w:val="24"/>
        </w:rPr>
        <w:t>Fig. 01</w:t>
      </w:r>
      <w:r>
        <w:rPr>
          <w:sz w:val="24"/>
          <w:szCs w:val="24"/>
        </w:rPr>
        <w:t xml:space="preserve"> there is a RESULT section, when we write a review about a movie in the above text area along with the movie name then press the analyze button will show the analysis in the result section that is Negative</w:t>
      </w:r>
      <w:r w:rsidR="00607532">
        <w:rPr>
          <w:sz w:val="24"/>
          <w:szCs w:val="24"/>
        </w:rPr>
        <w:t xml:space="preserve"> or </w:t>
      </w:r>
      <w:r>
        <w:rPr>
          <w:sz w:val="24"/>
          <w:szCs w:val="24"/>
        </w:rPr>
        <w:t>Positive.</w:t>
      </w:r>
    </w:p>
    <w:p w14:paraId="5528C6C4" w14:textId="05EE1993" w:rsidR="003874F2" w:rsidRDefault="00BA43A7" w:rsidP="00705ADC">
      <w:pPr>
        <w:pStyle w:val="FigureCaption"/>
        <w:numPr>
          <w:ilvl w:val="0"/>
          <w:numId w:val="47"/>
        </w:numPr>
        <w:spacing w:line="360" w:lineRule="auto"/>
        <w:rPr>
          <w:b/>
          <w:bCs/>
          <w:sz w:val="24"/>
          <w:szCs w:val="24"/>
        </w:rPr>
      </w:pPr>
      <w:r>
        <w:rPr>
          <w:b/>
          <w:bCs/>
          <w:sz w:val="24"/>
          <w:szCs w:val="24"/>
        </w:rPr>
        <w:t xml:space="preserve">Experimenting / </w:t>
      </w:r>
      <w:r w:rsidR="003874F2">
        <w:rPr>
          <w:b/>
          <w:bCs/>
          <w:sz w:val="24"/>
          <w:szCs w:val="24"/>
        </w:rPr>
        <w:t>Testing:</w:t>
      </w:r>
    </w:p>
    <w:p w14:paraId="4BB76203" w14:textId="3D85A7A8" w:rsidR="003874F2" w:rsidRPr="003874F2" w:rsidRDefault="003874F2" w:rsidP="00BA43A7">
      <w:pPr>
        <w:pStyle w:val="FigureCaption"/>
        <w:spacing w:line="360" w:lineRule="auto"/>
        <w:ind w:left="1010"/>
        <w:rPr>
          <w:b/>
          <w:bCs/>
          <w:sz w:val="24"/>
          <w:szCs w:val="24"/>
        </w:rPr>
      </w:pPr>
      <w:r w:rsidRPr="003874F2">
        <w:rPr>
          <w:b/>
          <w:bCs/>
          <w:sz w:val="24"/>
          <w:szCs w:val="24"/>
        </w:rPr>
        <w:tab/>
        <w:t>Test # 1:</w:t>
      </w:r>
    </w:p>
    <w:p w14:paraId="31009F78" w14:textId="336740E9" w:rsidR="003874F2" w:rsidRDefault="003874F2" w:rsidP="00BA43A7">
      <w:pPr>
        <w:pStyle w:val="FigureCaption"/>
        <w:spacing w:line="360" w:lineRule="auto"/>
        <w:ind w:left="1010"/>
        <w:rPr>
          <w:sz w:val="24"/>
          <w:szCs w:val="24"/>
        </w:rPr>
      </w:pPr>
      <w:r>
        <w:rPr>
          <w:sz w:val="24"/>
          <w:szCs w:val="24"/>
        </w:rPr>
        <w:tab/>
      </w:r>
      <w:r>
        <w:rPr>
          <w:sz w:val="24"/>
          <w:szCs w:val="24"/>
        </w:rPr>
        <w:tab/>
      </w:r>
      <w:r>
        <w:rPr>
          <w:sz w:val="24"/>
          <w:szCs w:val="24"/>
        </w:rPr>
        <w:tab/>
        <w:t>Movie Name:</w:t>
      </w:r>
    </w:p>
    <w:p w14:paraId="6032F532" w14:textId="6FE4177D" w:rsidR="003874F2" w:rsidRDefault="003874F2" w:rsidP="00BA43A7">
      <w:pPr>
        <w:pStyle w:val="FigureCaption"/>
        <w:spacing w:line="360" w:lineRule="auto"/>
        <w:ind w:left="1010"/>
        <w:rPr>
          <w:sz w:val="24"/>
          <w:szCs w:val="24"/>
        </w:rPr>
      </w:pPr>
      <w:r>
        <w:rPr>
          <w:sz w:val="24"/>
          <w:szCs w:val="24"/>
        </w:rPr>
        <w:tab/>
      </w:r>
      <w:r>
        <w:rPr>
          <w:sz w:val="24"/>
          <w:szCs w:val="24"/>
        </w:rPr>
        <w:tab/>
      </w:r>
      <w:r>
        <w:rPr>
          <w:sz w:val="24"/>
          <w:szCs w:val="24"/>
        </w:rPr>
        <w:tab/>
      </w:r>
      <w:r>
        <w:rPr>
          <w:sz w:val="24"/>
          <w:szCs w:val="24"/>
        </w:rPr>
        <w:tab/>
      </w:r>
      <w:r>
        <w:rPr>
          <w:sz w:val="24"/>
          <w:szCs w:val="24"/>
        </w:rPr>
        <w:tab/>
      </w:r>
      <w:r w:rsidRPr="003874F2">
        <w:rPr>
          <w:sz w:val="24"/>
          <w:szCs w:val="24"/>
        </w:rPr>
        <w:t>The Shawshank Redemption</w:t>
      </w:r>
    </w:p>
    <w:p w14:paraId="6A080D86" w14:textId="7EA3C10E" w:rsidR="003874F2" w:rsidRDefault="003874F2" w:rsidP="00BA43A7">
      <w:pPr>
        <w:pStyle w:val="FigureCaption"/>
        <w:spacing w:line="360" w:lineRule="auto"/>
        <w:ind w:left="1010"/>
        <w:rPr>
          <w:sz w:val="24"/>
          <w:szCs w:val="24"/>
        </w:rPr>
      </w:pPr>
      <w:r>
        <w:rPr>
          <w:sz w:val="24"/>
          <w:szCs w:val="24"/>
        </w:rPr>
        <w:tab/>
      </w:r>
      <w:r>
        <w:rPr>
          <w:sz w:val="24"/>
          <w:szCs w:val="24"/>
        </w:rPr>
        <w:tab/>
      </w:r>
      <w:r>
        <w:rPr>
          <w:sz w:val="24"/>
          <w:szCs w:val="24"/>
        </w:rPr>
        <w:tab/>
        <w:t>Movie Comment:</w:t>
      </w:r>
    </w:p>
    <w:p w14:paraId="7EF516AA" w14:textId="2D5B529C" w:rsidR="003874F2" w:rsidRPr="00BF54B5" w:rsidRDefault="003874F2" w:rsidP="00BA43A7">
      <w:pPr>
        <w:pStyle w:val="FigureCaption"/>
        <w:spacing w:line="360" w:lineRule="auto"/>
        <w:ind w:left="2020"/>
        <w:rPr>
          <w:sz w:val="24"/>
          <w:szCs w:val="24"/>
        </w:rPr>
      </w:pPr>
      <w:r w:rsidRPr="003874F2">
        <w:rPr>
          <w:sz w:val="24"/>
          <w:szCs w:val="24"/>
        </w:rPr>
        <w:t>The Shawshank Redemption is a masterpiece that takes you on an emotional journey of hope, friendship, and redemption. The exceptional performances by Tim Robbins and Morgan Freeman, combined with the brilliant direction by Frank Darabont, make it one of the greatest movies ever made.</w:t>
      </w:r>
    </w:p>
    <w:p w14:paraId="506EAE23" w14:textId="2EAFC86B" w:rsidR="003874F2" w:rsidRDefault="003874F2" w:rsidP="00BA43A7">
      <w:pPr>
        <w:pStyle w:val="FigureCaption"/>
        <w:spacing w:line="360" w:lineRule="auto"/>
        <w:ind w:left="1616"/>
        <w:rPr>
          <w:sz w:val="24"/>
          <w:szCs w:val="24"/>
        </w:rPr>
      </w:pPr>
      <w:r>
        <w:rPr>
          <w:sz w:val="24"/>
          <w:szCs w:val="24"/>
        </w:rPr>
        <w:lastRenderedPageBreak/>
        <w:t>After click on analyze button below result provided:</w:t>
      </w:r>
    </w:p>
    <w:p w14:paraId="619F7F2A" w14:textId="2DA8CDEE" w:rsidR="003874F2" w:rsidRDefault="00D11299" w:rsidP="00BF54B5">
      <w:pPr>
        <w:pStyle w:val="FigureCaption"/>
        <w:spacing w:line="360" w:lineRule="auto"/>
        <w:ind w:left="606"/>
        <w:rPr>
          <w:noProof/>
          <w:sz w:val="24"/>
          <w:szCs w:val="24"/>
        </w:rPr>
      </w:pPr>
      <w:r>
        <w:rPr>
          <w:noProof/>
          <w:sz w:val="24"/>
          <w:szCs w:val="24"/>
        </w:rPr>
        <w:t xml:space="preserve">              </w:t>
      </w:r>
      <w:r w:rsidR="003874F2" w:rsidRPr="003874F2">
        <w:rPr>
          <w:noProof/>
          <w:sz w:val="24"/>
          <w:szCs w:val="24"/>
        </w:rPr>
        <w:drawing>
          <wp:inline distT="0" distB="0" distL="0" distR="0" wp14:anchorId="70E544EE" wp14:editId="50BB4C46">
            <wp:extent cx="5218165" cy="120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1984" cy="1218560"/>
                    </a:xfrm>
                    <a:prstGeom prst="rect">
                      <a:avLst/>
                    </a:prstGeom>
                  </pic:spPr>
                </pic:pic>
              </a:graphicData>
            </a:graphic>
          </wp:inline>
        </w:drawing>
      </w:r>
    </w:p>
    <w:p w14:paraId="1AC7E96F" w14:textId="5BAA0304" w:rsidR="00D11299" w:rsidRPr="00BF54B5" w:rsidRDefault="00D11299" w:rsidP="00BF54B5">
      <w:pPr>
        <w:pStyle w:val="FigureCaption"/>
        <w:spacing w:line="360" w:lineRule="auto"/>
        <w:ind w:left="606"/>
        <w:rPr>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Fig. 02</w:t>
      </w:r>
    </w:p>
    <w:p w14:paraId="3A57C401" w14:textId="77777777" w:rsidR="00BF54B5" w:rsidRPr="00BF54B5" w:rsidRDefault="00BF54B5" w:rsidP="00BF54B5">
      <w:pPr>
        <w:pStyle w:val="FigureCaption"/>
        <w:spacing w:line="360" w:lineRule="auto"/>
        <w:ind w:left="606"/>
        <w:rPr>
          <w:sz w:val="24"/>
          <w:szCs w:val="24"/>
        </w:rPr>
      </w:pPr>
    </w:p>
    <w:p w14:paraId="16CDE1B4" w14:textId="738409B4" w:rsidR="00326646" w:rsidRPr="003874F2" w:rsidRDefault="009C71F9" w:rsidP="00326646">
      <w:pPr>
        <w:pStyle w:val="FigureCaption"/>
        <w:spacing w:line="360" w:lineRule="auto"/>
        <w:rPr>
          <w:b/>
          <w:bCs/>
          <w:sz w:val="24"/>
          <w:szCs w:val="24"/>
        </w:rPr>
      </w:pPr>
      <w:r w:rsidRPr="009C71F9">
        <w:rPr>
          <w:sz w:val="24"/>
          <w:szCs w:val="24"/>
        </w:rPr>
        <w:t>.</w:t>
      </w:r>
      <w:r w:rsidR="00326646" w:rsidRPr="00326646">
        <w:rPr>
          <w:b/>
          <w:bCs/>
          <w:sz w:val="24"/>
          <w:szCs w:val="24"/>
        </w:rPr>
        <w:t xml:space="preserve"> </w:t>
      </w:r>
      <w:r w:rsidR="00326646" w:rsidRPr="003874F2">
        <w:rPr>
          <w:b/>
          <w:bCs/>
          <w:sz w:val="24"/>
          <w:szCs w:val="24"/>
        </w:rPr>
        <w:t xml:space="preserve">Test # </w:t>
      </w:r>
      <w:r w:rsidR="00326646">
        <w:rPr>
          <w:b/>
          <w:bCs/>
          <w:sz w:val="24"/>
          <w:szCs w:val="24"/>
        </w:rPr>
        <w:t>2</w:t>
      </w:r>
      <w:r w:rsidR="00326646" w:rsidRPr="003874F2">
        <w:rPr>
          <w:b/>
          <w:bCs/>
          <w:sz w:val="24"/>
          <w:szCs w:val="24"/>
        </w:rPr>
        <w:t>:</w:t>
      </w:r>
    </w:p>
    <w:p w14:paraId="735874F4" w14:textId="77777777"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t>Movie Name:</w:t>
      </w:r>
    </w:p>
    <w:p w14:paraId="238BA82F" w14:textId="47630E36"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sidRPr="00326646">
        <w:rPr>
          <w:sz w:val="24"/>
          <w:szCs w:val="24"/>
        </w:rPr>
        <w:t>Batman v Superman: Dawn of Justice</w:t>
      </w:r>
    </w:p>
    <w:p w14:paraId="3FBFCA26" w14:textId="77777777"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t>Movie Comment:</w:t>
      </w:r>
    </w:p>
    <w:p w14:paraId="3BBADAB0" w14:textId="794E997E" w:rsidR="00326646" w:rsidRPr="00BF54B5" w:rsidRDefault="00326646" w:rsidP="00326646">
      <w:pPr>
        <w:pStyle w:val="FigureCaption"/>
        <w:spacing w:line="360" w:lineRule="auto"/>
        <w:ind w:left="1010"/>
        <w:rPr>
          <w:sz w:val="24"/>
          <w:szCs w:val="24"/>
        </w:rPr>
      </w:pPr>
      <w:r w:rsidRPr="00326646">
        <w:rPr>
          <w:sz w:val="24"/>
          <w:szCs w:val="24"/>
        </w:rPr>
        <w:t>The plot was convoluted, and the characters’ motivations were unclear, making it difficult to become invested in the story. Additionally, the pacing fell off, with long stretches of slow exposition followed by sudden bursts of action that didn't quite deliver. Overall, a disappointing film that failed to live up to expectations.</w:t>
      </w:r>
    </w:p>
    <w:p w14:paraId="0A646556" w14:textId="77777777" w:rsidR="00326646" w:rsidRDefault="00326646" w:rsidP="00326646">
      <w:pPr>
        <w:pStyle w:val="FigureCaption"/>
        <w:spacing w:line="360" w:lineRule="auto"/>
        <w:ind w:left="606"/>
        <w:rPr>
          <w:sz w:val="24"/>
          <w:szCs w:val="24"/>
        </w:rPr>
      </w:pPr>
      <w:r>
        <w:rPr>
          <w:sz w:val="24"/>
          <w:szCs w:val="24"/>
        </w:rPr>
        <w:t>After click on analyze button below result provided:</w:t>
      </w:r>
    </w:p>
    <w:p w14:paraId="7F7E30FA" w14:textId="17DB0139" w:rsidR="009C71F9" w:rsidRDefault="00EE1814" w:rsidP="009C71F9">
      <w:pPr>
        <w:pStyle w:val="FigureCaption"/>
        <w:spacing w:line="360" w:lineRule="auto"/>
        <w:ind w:left="606"/>
        <w:rPr>
          <w:noProof/>
          <w:sz w:val="24"/>
          <w:szCs w:val="24"/>
        </w:rPr>
      </w:pPr>
      <w:r>
        <w:rPr>
          <w:noProof/>
          <w:sz w:val="24"/>
          <w:szCs w:val="24"/>
        </w:rPr>
        <w:t xml:space="preserve">                  </w:t>
      </w:r>
      <w:r w:rsidR="00326646" w:rsidRPr="00326646">
        <w:rPr>
          <w:noProof/>
          <w:sz w:val="24"/>
          <w:szCs w:val="24"/>
        </w:rPr>
        <w:drawing>
          <wp:inline distT="0" distB="0" distL="0" distR="0" wp14:anchorId="47FBCA40" wp14:editId="19B68737">
            <wp:extent cx="5037513" cy="1055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505" cy="1063132"/>
                    </a:xfrm>
                    <a:prstGeom prst="rect">
                      <a:avLst/>
                    </a:prstGeom>
                  </pic:spPr>
                </pic:pic>
              </a:graphicData>
            </a:graphic>
          </wp:inline>
        </w:drawing>
      </w:r>
    </w:p>
    <w:p w14:paraId="46987EBE" w14:textId="3FE297C4" w:rsidR="00EE1814" w:rsidRDefault="00EE1814" w:rsidP="009C71F9">
      <w:pPr>
        <w:pStyle w:val="FigureCaption"/>
        <w:spacing w:line="360" w:lineRule="auto"/>
        <w:ind w:left="606"/>
        <w:rPr>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Fig. 03</w:t>
      </w:r>
    </w:p>
    <w:p w14:paraId="0E05BD7B" w14:textId="100F8C05" w:rsidR="00326646" w:rsidRPr="003874F2" w:rsidRDefault="00326646" w:rsidP="00326646">
      <w:pPr>
        <w:pStyle w:val="FigureCaption"/>
        <w:spacing w:line="360" w:lineRule="auto"/>
        <w:rPr>
          <w:b/>
          <w:bCs/>
          <w:sz w:val="24"/>
          <w:szCs w:val="24"/>
        </w:rPr>
      </w:pPr>
      <w:r w:rsidRPr="003874F2">
        <w:rPr>
          <w:b/>
          <w:bCs/>
          <w:sz w:val="24"/>
          <w:szCs w:val="24"/>
        </w:rPr>
        <w:t xml:space="preserve">Test # </w:t>
      </w:r>
      <w:r>
        <w:rPr>
          <w:b/>
          <w:bCs/>
          <w:sz w:val="24"/>
          <w:szCs w:val="24"/>
        </w:rPr>
        <w:t>3</w:t>
      </w:r>
      <w:r w:rsidRPr="003874F2">
        <w:rPr>
          <w:b/>
          <w:bCs/>
          <w:sz w:val="24"/>
          <w:szCs w:val="24"/>
        </w:rPr>
        <w:t>:</w:t>
      </w:r>
    </w:p>
    <w:p w14:paraId="0D42C41F" w14:textId="77777777"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t>Movie Name:</w:t>
      </w:r>
    </w:p>
    <w:p w14:paraId="556A81B9" w14:textId="3BDD5A3D"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sidR="00225CBD" w:rsidRPr="00225CBD">
        <w:rPr>
          <w:sz w:val="24"/>
          <w:szCs w:val="24"/>
        </w:rPr>
        <w:t>Inception</w:t>
      </w:r>
    </w:p>
    <w:p w14:paraId="71FF7357" w14:textId="77777777" w:rsidR="00326646" w:rsidRDefault="00326646" w:rsidP="00326646">
      <w:pPr>
        <w:pStyle w:val="FigureCaption"/>
        <w:spacing w:line="360" w:lineRule="auto"/>
        <w:rPr>
          <w:sz w:val="24"/>
          <w:szCs w:val="24"/>
        </w:rPr>
      </w:pPr>
      <w:r>
        <w:rPr>
          <w:sz w:val="24"/>
          <w:szCs w:val="24"/>
        </w:rPr>
        <w:tab/>
      </w:r>
      <w:r>
        <w:rPr>
          <w:sz w:val="24"/>
          <w:szCs w:val="24"/>
        </w:rPr>
        <w:tab/>
      </w:r>
      <w:r>
        <w:rPr>
          <w:sz w:val="24"/>
          <w:szCs w:val="24"/>
        </w:rPr>
        <w:tab/>
        <w:t>Movie Comment:</w:t>
      </w:r>
    </w:p>
    <w:p w14:paraId="3A2B5258" w14:textId="77777777" w:rsidR="00AC1202" w:rsidRDefault="00AC1202" w:rsidP="00326646">
      <w:pPr>
        <w:pStyle w:val="FigureCaption"/>
        <w:spacing w:line="360" w:lineRule="auto"/>
        <w:ind w:left="606"/>
        <w:rPr>
          <w:sz w:val="24"/>
          <w:szCs w:val="24"/>
        </w:rPr>
      </w:pPr>
      <w:r w:rsidRPr="00AC1202">
        <w:rPr>
          <w:sz w:val="24"/>
          <w:szCs w:val="24"/>
        </w:rPr>
        <w:t>"I absolutely loved the movie Inception. The plot was complex and intriguing, and the acting was phenomenal."</w:t>
      </w:r>
    </w:p>
    <w:p w14:paraId="362A95A3" w14:textId="7020ECDA" w:rsidR="00326646" w:rsidRDefault="00326646" w:rsidP="00326646">
      <w:pPr>
        <w:pStyle w:val="FigureCaption"/>
        <w:spacing w:line="360" w:lineRule="auto"/>
        <w:ind w:left="606"/>
        <w:rPr>
          <w:sz w:val="24"/>
          <w:szCs w:val="24"/>
        </w:rPr>
      </w:pPr>
      <w:r>
        <w:rPr>
          <w:sz w:val="24"/>
          <w:szCs w:val="24"/>
        </w:rPr>
        <w:t>After click on analyze button below result provided:</w:t>
      </w:r>
    </w:p>
    <w:p w14:paraId="02756F72" w14:textId="7838E2A0" w:rsidR="00326646" w:rsidRDefault="007F640D" w:rsidP="009C71F9">
      <w:pPr>
        <w:pStyle w:val="FigureCaption"/>
        <w:spacing w:line="360" w:lineRule="auto"/>
        <w:ind w:left="606"/>
        <w:rPr>
          <w:noProof/>
          <w:sz w:val="24"/>
          <w:szCs w:val="24"/>
        </w:rPr>
      </w:pPr>
      <w:r>
        <w:rPr>
          <w:noProof/>
          <w:sz w:val="24"/>
          <w:szCs w:val="24"/>
        </w:rPr>
        <w:t xml:space="preserve">               </w:t>
      </w:r>
      <w:r w:rsidR="00AC1202" w:rsidRPr="00AC1202">
        <w:rPr>
          <w:noProof/>
          <w:sz w:val="24"/>
          <w:szCs w:val="24"/>
        </w:rPr>
        <w:drawing>
          <wp:inline distT="0" distB="0" distL="0" distR="0" wp14:anchorId="4731F83B" wp14:editId="73914E46">
            <wp:extent cx="5312213" cy="961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911" cy="964239"/>
                    </a:xfrm>
                    <a:prstGeom prst="rect">
                      <a:avLst/>
                    </a:prstGeom>
                  </pic:spPr>
                </pic:pic>
              </a:graphicData>
            </a:graphic>
          </wp:inline>
        </w:drawing>
      </w:r>
    </w:p>
    <w:p w14:paraId="74D75B77" w14:textId="28D11E5C" w:rsidR="007F640D" w:rsidRDefault="007F640D" w:rsidP="009C71F9">
      <w:pPr>
        <w:pStyle w:val="FigureCaption"/>
        <w:spacing w:line="360" w:lineRule="auto"/>
        <w:ind w:left="606"/>
        <w:rPr>
          <w:sz w:val="24"/>
          <w:szCs w:val="24"/>
        </w:rPr>
      </w:pPr>
      <w:r>
        <w:rPr>
          <w:noProof/>
          <w:sz w:val="24"/>
          <w:szCs w:val="24"/>
        </w:rPr>
        <w:lastRenderedPageBreak/>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Fig. 04</w:t>
      </w:r>
    </w:p>
    <w:p w14:paraId="516ABBED" w14:textId="77777777" w:rsidR="00326646" w:rsidRPr="009C71F9" w:rsidRDefault="00326646" w:rsidP="009C71F9">
      <w:pPr>
        <w:pStyle w:val="FigureCaption"/>
        <w:spacing w:line="360" w:lineRule="auto"/>
        <w:ind w:left="606"/>
        <w:rPr>
          <w:sz w:val="24"/>
          <w:szCs w:val="24"/>
        </w:rPr>
      </w:pPr>
    </w:p>
    <w:p w14:paraId="7C9E86C6" w14:textId="1B71D997" w:rsidR="00AC1202" w:rsidRPr="003874F2" w:rsidRDefault="00AC1202" w:rsidP="00AC1202">
      <w:pPr>
        <w:pStyle w:val="FigureCaption"/>
        <w:spacing w:line="360" w:lineRule="auto"/>
        <w:rPr>
          <w:b/>
          <w:bCs/>
          <w:sz w:val="24"/>
          <w:szCs w:val="24"/>
        </w:rPr>
      </w:pPr>
      <w:r w:rsidRPr="003874F2">
        <w:rPr>
          <w:b/>
          <w:bCs/>
          <w:sz w:val="24"/>
          <w:szCs w:val="24"/>
        </w:rPr>
        <w:t xml:space="preserve">Test # </w:t>
      </w:r>
      <w:r>
        <w:rPr>
          <w:b/>
          <w:bCs/>
          <w:sz w:val="24"/>
          <w:szCs w:val="24"/>
        </w:rPr>
        <w:t>4</w:t>
      </w:r>
      <w:r w:rsidRPr="003874F2">
        <w:rPr>
          <w:b/>
          <w:bCs/>
          <w:sz w:val="24"/>
          <w:szCs w:val="24"/>
        </w:rPr>
        <w:t>:</w:t>
      </w:r>
    </w:p>
    <w:p w14:paraId="68A55449" w14:textId="77777777" w:rsidR="00AC1202" w:rsidRDefault="00AC1202" w:rsidP="00AC1202">
      <w:pPr>
        <w:pStyle w:val="FigureCaption"/>
        <w:spacing w:line="360" w:lineRule="auto"/>
        <w:rPr>
          <w:sz w:val="24"/>
          <w:szCs w:val="24"/>
        </w:rPr>
      </w:pPr>
      <w:r>
        <w:rPr>
          <w:sz w:val="24"/>
          <w:szCs w:val="24"/>
        </w:rPr>
        <w:tab/>
      </w:r>
      <w:r>
        <w:rPr>
          <w:sz w:val="24"/>
          <w:szCs w:val="24"/>
        </w:rPr>
        <w:tab/>
      </w:r>
      <w:r>
        <w:rPr>
          <w:sz w:val="24"/>
          <w:szCs w:val="24"/>
        </w:rPr>
        <w:tab/>
        <w:t>Movie Name:</w:t>
      </w:r>
    </w:p>
    <w:p w14:paraId="299F6630" w14:textId="12679F7E" w:rsidR="00AC1202" w:rsidRDefault="00AC1202" w:rsidP="00AC1202">
      <w:pPr>
        <w:pStyle w:val="FigureCaption"/>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sidR="00F82EDD">
        <w:rPr>
          <w:sz w:val="24"/>
          <w:szCs w:val="24"/>
        </w:rPr>
        <w:t>Cats</w:t>
      </w:r>
    </w:p>
    <w:p w14:paraId="632007F7" w14:textId="77777777" w:rsidR="00AC1202" w:rsidRDefault="00AC1202" w:rsidP="00AC1202">
      <w:pPr>
        <w:pStyle w:val="FigureCaption"/>
        <w:spacing w:line="360" w:lineRule="auto"/>
        <w:rPr>
          <w:sz w:val="24"/>
          <w:szCs w:val="24"/>
        </w:rPr>
      </w:pPr>
      <w:r>
        <w:rPr>
          <w:sz w:val="24"/>
          <w:szCs w:val="24"/>
        </w:rPr>
        <w:tab/>
      </w:r>
      <w:r>
        <w:rPr>
          <w:sz w:val="24"/>
          <w:szCs w:val="24"/>
        </w:rPr>
        <w:tab/>
      </w:r>
      <w:r>
        <w:rPr>
          <w:sz w:val="24"/>
          <w:szCs w:val="24"/>
        </w:rPr>
        <w:tab/>
        <w:t>Movie Comment:</w:t>
      </w:r>
    </w:p>
    <w:p w14:paraId="0E8F317D" w14:textId="7B1D942A" w:rsidR="00AC1202" w:rsidRDefault="00AC1202" w:rsidP="00AC1202">
      <w:pPr>
        <w:pStyle w:val="FigureCaption"/>
        <w:spacing w:line="360" w:lineRule="auto"/>
        <w:ind w:left="606"/>
        <w:rPr>
          <w:sz w:val="24"/>
          <w:szCs w:val="24"/>
        </w:rPr>
      </w:pPr>
      <w:r w:rsidRPr="00AC1202">
        <w:rPr>
          <w:sz w:val="24"/>
          <w:szCs w:val="24"/>
        </w:rPr>
        <w:t xml:space="preserve">"I saw the movie Cats and it was one of the worst films I've ever seen. The </w:t>
      </w:r>
      <w:bookmarkStart w:id="1" w:name="_Hlk133790634"/>
      <w:r w:rsidRPr="00AC1202">
        <w:rPr>
          <w:sz w:val="24"/>
          <w:szCs w:val="24"/>
        </w:rPr>
        <w:t xml:space="preserve">CGI </w:t>
      </w:r>
      <w:bookmarkEnd w:id="1"/>
      <w:r w:rsidRPr="00AC1202">
        <w:rPr>
          <w:sz w:val="24"/>
          <w:szCs w:val="24"/>
        </w:rPr>
        <w:t>was horrifying, and the storyline made no sense."</w:t>
      </w:r>
    </w:p>
    <w:p w14:paraId="1A2143E1" w14:textId="725DABA8" w:rsidR="00AC1202" w:rsidRDefault="00AC1202" w:rsidP="00AC1202">
      <w:pPr>
        <w:pStyle w:val="FigureCaption"/>
        <w:spacing w:line="360" w:lineRule="auto"/>
        <w:ind w:left="606"/>
        <w:rPr>
          <w:sz w:val="24"/>
          <w:szCs w:val="24"/>
        </w:rPr>
      </w:pPr>
      <w:r>
        <w:rPr>
          <w:sz w:val="24"/>
          <w:szCs w:val="24"/>
        </w:rPr>
        <w:t>After click on analyze button below result provided:</w:t>
      </w:r>
    </w:p>
    <w:p w14:paraId="2729DE68" w14:textId="77777777" w:rsidR="009C71F9" w:rsidRPr="009C71F9" w:rsidRDefault="009C71F9" w:rsidP="009C71F9">
      <w:pPr>
        <w:pStyle w:val="FigureCaption"/>
        <w:spacing w:line="360" w:lineRule="auto"/>
        <w:rPr>
          <w:sz w:val="24"/>
          <w:szCs w:val="24"/>
        </w:rPr>
      </w:pPr>
    </w:p>
    <w:p w14:paraId="0C4611BA" w14:textId="6152C081" w:rsidR="009C71F9" w:rsidRDefault="00215CF4" w:rsidP="000143AE">
      <w:pPr>
        <w:pStyle w:val="FigureCaption"/>
        <w:spacing w:line="360" w:lineRule="auto"/>
        <w:ind w:left="404" w:firstLine="202"/>
        <w:rPr>
          <w:sz w:val="24"/>
          <w:szCs w:val="24"/>
        </w:rPr>
      </w:pPr>
      <w:r>
        <w:rPr>
          <w:sz w:val="24"/>
          <w:szCs w:val="24"/>
        </w:rPr>
        <w:t xml:space="preserve">                     </w:t>
      </w:r>
      <w:r w:rsidR="000143AE" w:rsidRPr="000143AE">
        <w:rPr>
          <w:noProof/>
          <w:sz w:val="24"/>
          <w:szCs w:val="24"/>
        </w:rPr>
        <w:drawing>
          <wp:inline distT="0" distB="0" distL="0" distR="0" wp14:anchorId="329EE643" wp14:editId="0E416C95">
            <wp:extent cx="5304006" cy="961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450" cy="966059"/>
                    </a:xfrm>
                    <a:prstGeom prst="rect">
                      <a:avLst/>
                    </a:prstGeom>
                  </pic:spPr>
                </pic:pic>
              </a:graphicData>
            </a:graphic>
          </wp:inline>
        </w:drawing>
      </w:r>
    </w:p>
    <w:p w14:paraId="7E20442A" w14:textId="01C8F7C9" w:rsidR="00215CF4" w:rsidRPr="009C71F9" w:rsidRDefault="00215CF4" w:rsidP="000143AE">
      <w:pPr>
        <w:pStyle w:val="FigureCaption"/>
        <w:spacing w:line="360" w:lineRule="auto"/>
        <w:ind w:left="404" w:firstLine="202"/>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 05</w:t>
      </w:r>
    </w:p>
    <w:p w14:paraId="150F691F" w14:textId="77777777" w:rsidR="00532E61" w:rsidRDefault="00532E61" w:rsidP="00532E61">
      <w:pPr>
        <w:pStyle w:val="FigureCaption"/>
        <w:spacing w:line="360" w:lineRule="auto"/>
        <w:rPr>
          <w:b/>
          <w:bCs/>
          <w:sz w:val="24"/>
          <w:szCs w:val="24"/>
        </w:rPr>
      </w:pPr>
    </w:p>
    <w:p w14:paraId="1CA95245" w14:textId="4D88D2E5" w:rsidR="00532E61" w:rsidRDefault="00532E61" w:rsidP="00532E61">
      <w:pPr>
        <w:pStyle w:val="FigureCaption"/>
        <w:spacing w:line="360" w:lineRule="auto"/>
        <w:rPr>
          <w:b/>
          <w:bCs/>
          <w:sz w:val="24"/>
          <w:szCs w:val="24"/>
        </w:rPr>
      </w:pPr>
      <w:r>
        <w:rPr>
          <w:b/>
          <w:bCs/>
          <w:sz w:val="24"/>
          <w:szCs w:val="24"/>
        </w:rPr>
        <w:t>Ethical Consideration:</w:t>
      </w:r>
    </w:p>
    <w:p w14:paraId="3F478D4A" w14:textId="6FF1FEA1" w:rsidR="00C96840" w:rsidRPr="00C96840" w:rsidRDefault="00C96840" w:rsidP="00C96840">
      <w:pPr>
        <w:pStyle w:val="FigureCaption"/>
        <w:spacing w:line="360" w:lineRule="auto"/>
        <w:ind w:left="808"/>
        <w:rPr>
          <w:sz w:val="24"/>
          <w:szCs w:val="24"/>
        </w:rPr>
      </w:pPr>
      <w:r w:rsidRPr="00C96840">
        <w:rPr>
          <w:sz w:val="24"/>
          <w:szCs w:val="24"/>
        </w:rPr>
        <w:t xml:space="preserve">Privacy: The dataset used </w:t>
      </w:r>
      <w:r>
        <w:rPr>
          <w:sz w:val="24"/>
          <w:szCs w:val="24"/>
        </w:rPr>
        <w:t xml:space="preserve">in this project is open source, so there is no issue with the privacy of the dataset I used in this project, it is openly available on </w:t>
      </w:r>
      <w:r w:rsidR="00350C1C">
        <w:rPr>
          <w:sz w:val="24"/>
          <w:szCs w:val="24"/>
        </w:rPr>
        <w:t>Kaggle</w:t>
      </w:r>
      <w:r>
        <w:rPr>
          <w:sz w:val="24"/>
          <w:szCs w:val="24"/>
        </w:rPr>
        <w:t>.</w:t>
      </w:r>
    </w:p>
    <w:p w14:paraId="347F7E5D" w14:textId="04504189" w:rsidR="00C96840" w:rsidRPr="00C96840" w:rsidRDefault="00C96840" w:rsidP="00C96840">
      <w:pPr>
        <w:pStyle w:val="FigureCaption"/>
        <w:spacing w:line="360" w:lineRule="auto"/>
        <w:ind w:left="808"/>
        <w:rPr>
          <w:sz w:val="24"/>
          <w:szCs w:val="24"/>
        </w:rPr>
      </w:pPr>
      <w:r w:rsidRPr="00C96840">
        <w:rPr>
          <w:sz w:val="24"/>
          <w:szCs w:val="24"/>
        </w:rPr>
        <w:t xml:space="preserve">Bias: It is important to ensure that the machine learning algorithms used for sentiment analysis are not biased towards any group of people or opinion. </w:t>
      </w:r>
      <w:r w:rsidR="00350C1C">
        <w:rPr>
          <w:sz w:val="24"/>
          <w:szCs w:val="24"/>
        </w:rPr>
        <w:t>And there is no such type of violation of bias in this project.</w:t>
      </w:r>
    </w:p>
    <w:p w14:paraId="1F468380" w14:textId="15EED51A" w:rsidR="00350C1C" w:rsidRDefault="00C96840" w:rsidP="00350C1C">
      <w:pPr>
        <w:pStyle w:val="FigureCaption"/>
        <w:spacing w:line="360" w:lineRule="auto"/>
        <w:ind w:left="808"/>
        <w:rPr>
          <w:sz w:val="24"/>
          <w:szCs w:val="24"/>
        </w:rPr>
      </w:pPr>
      <w:r w:rsidRPr="00C96840">
        <w:rPr>
          <w:sz w:val="24"/>
          <w:szCs w:val="24"/>
        </w:rPr>
        <w:t xml:space="preserve">Fairness: The results of the sentiment analysis should be fair and accurate, regardless of the movie's genre, budget, or cast. </w:t>
      </w:r>
      <w:r w:rsidR="00350C1C">
        <w:rPr>
          <w:sz w:val="24"/>
          <w:szCs w:val="24"/>
        </w:rPr>
        <w:t xml:space="preserve">Here in this case, the model trained and tested on a balanced dataset, </w:t>
      </w:r>
      <w:r w:rsidR="00350C1C" w:rsidRPr="00C96840">
        <w:rPr>
          <w:sz w:val="24"/>
          <w:szCs w:val="24"/>
        </w:rPr>
        <w:t>representing both positive and negative reviews</w:t>
      </w:r>
      <w:r w:rsidR="00350C1C">
        <w:rPr>
          <w:sz w:val="24"/>
          <w:szCs w:val="24"/>
        </w:rPr>
        <w:t xml:space="preserve">.  </w:t>
      </w:r>
      <w:r w:rsidR="00350C1C" w:rsidRPr="00C96840">
        <w:rPr>
          <w:sz w:val="24"/>
          <w:szCs w:val="24"/>
        </w:rPr>
        <w:t xml:space="preserve">The model </w:t>
      </w:r>
      <w:r w:rsidR="00350C1C">
        <w:rPr>
          <w:sz w:val="24"/>
          <w:szCs w:val="24"/>
        </w:rPr>
        <w:t>was</w:t>
      </w:r>
      <w:r w:rsidR="00350C1C" w:rsidRPr="00C96840">
        <w:rPr>
          <w:sz w:val="24"/>
          <w:szCs w:val="24"/>
        </w:rPr>
        <w:t xml:space="preserve"> evaluated using various metrics, such as accuracy, precision, recall, and F1-score, to ensure that it is performing well on both positive and negative reviews.</w:t>
      </w:r>
    </w:p>
    <w:p w14:paraId="02DB2BC2" w14:textId="63DCFD21" w:rsidR="00C96840" w:rsidRPr="00C96840" w:rsidRDefault="00C96840" w:rsidP="00C96840">
      <w:pPr>
        <w:pStyle w:val="FigureCaption"/>
        <w:spacing w:line="360" w:lineRule="auto"/>
        <w:ind w:left="808"/>
        <w:rPr>
          <w:sz w:val="24"/>
          <w:szCs w:val="24"/>
        </w:rPr>
      </w:pPr>
      <w:r w:rsidRPr="00C96840">
        <w:rPr>
          <w:sz w:val="24"/>
          <w:szCs w:val="24"/>
        </w:rPr>
        <w:t xml:space="preserve">User Consent: The web application developed as part of this project </w:t>
      </w:r>
      <w:r w:rsidR="00823DA4">
        <w:rPr>
          <w:sz w:val="24"/>
          <w:szCs w:val="24"/>
        </w:rPr>
        <w:t>does not collect</w:t>
      </w:r>
      <w:r w:rsidR="00350C1C">
        <w:rPr>
          <w:sz w:val="24"/>
          <w:szCs w:val="24"/>
        </w:rPr>
        <w:t xml:space="preserve"> any user data, it is just used to </w:t>
      </w:r>
      <w:r w:rsidR="00823DA4">
        <w:rPr>
          <w:sz w:val="24"/>
          <w:szCs w:val="24"/>
        </w:rPr>
        <w:t>analyze</w:t>
      </w:r>
      <w:r w:rsidR="00350C1C">
        <w:rPr>
          <w:sz w:val="24"/>
          <w:szCs w:val="24"/>
        </w:rPr>
        <w:t xml:space="preserve"> the movie reviews.</w:t>
      </w:r>
    </w:p>
    <w:p w14:paraId="7722CD28" w14:textId="77777777" w:rsidR="009C71F9" w:rsidRPr="009C71F9" w:rsidRDefault="009C71F9" w:rsidP="009C71F9">
      <w:pPr>
        <w:pStyle w:val="FigureCaption"/>
        <w:spacing w:line="360" w:lineRule="auto"/>
        <w:rPr>
          <w:sz w:val="24"/>
          <w:szCs w:val="24"/>
        </w:rPr>
      </w:pPr>
    </w:p>
    <w:p w14:paraId="74969F83" w14:textId="1B5D8780" w:rsidR="00FF351D" w:rsidRDefault="00FF351D" w:rsidP="00FF351D">
      <w:pPr>
        <w:pStyle w:val="FigureCaption"/>
        <w:spacing w:line="360" w:lineRule="auto"/>
        <w:rPr>
          <w:b/>
          <w:bCs/>
          <w:sz w:val="24"/>
          <w:szCs w:val="24"/>
        </w:rPr>
      </w:pPr>
      <w:r>
        <w:rPr>
          <w:b/>
          <w:bCs/>
          <w:sz w:val="24"/>
          <w:szCs w:val="24"/>
        </w:rPr>
        <w:t>Conclusion:</w:t>
      </w:r>
    </w:p>
    <w:p w14:paraId="0D256767" w14:textId="4E14E3F0" w:rsidR="009C71F9" w:rsidRPr="009C71F9" w:rsidRDefault="00FF351D" w:rsidP="00FF351D">
      <w:pPr>
        <w:pStyle w:val="FigureCaption"/>
        <w:spacing w:line="360" w:lineRule="auto"/>
        <w:ind w:left="606"/>
        <w:rPr>
          <w:sz w:val="24"/>
          <w:szCs w:val="24"/>
        </w:rPr>
      </w:pPr>
      <w:r w:rsidRPr="00FF351D">
        <w:rPr>
          <w:sz w:val="24"/>
          <w:szCs w:val="24"/>
        </w:rPr>
        <w:t xml:space="preserve">The proposed project aimed to develop a sentiment analysis model for movie reviews using machine learning algorithms. The developed model achieved an accuracy of </w:t>
      </w:r>
      <w:r>
        <w:rPr>
          <w:sz w:val="24"/>
          <w:szCs w:val="24"/>
        </w:rPr>
        <w:t xml:space="preserve">nearly </w:t>
      </w:r>
      <w:r w:rsidRPr="00FF351D">
        <w:rPr>
          <w:sz w:val="24"/>
          <w:szCs w:val="24"/>
        </w:rPr>
        <w:t>9</w:t>
      </w:r>
      <w:r>
        <w:rPr>
          <w:sz w:val="24"/>
          <w:szCs w:val="24"/>
        </w:rPr>
        <w:t>0</w:t>
      </w:r>
      <w:r w:rsidRPr="00FF351D">
        <w:rPr>
          <w:sz w:val="24"/>
          <w:szCs w:val="24"/>
        </w:rPr>
        <w:t>.</w:t>
      </w:r>
      <w:r>
        <w:rPr>
          <w:sz w:val="24"/>
          <w:szCs w:val="24"/>
        </w:rPr>
        <w:t>0</w:t>
      </w:r>
      <w:r w:rsidRPr="00FF351D">
        <w:rPr>
          <w:sz w:val="24"/>
          <w:szCs w:val="24"/>
        </w:rPr>
        <w:t xml:space="preserve">% on the testing set, </w:t>
      </w:r>
      <w:r w:rsidRPr="00FF351D">
        <w:rPr>
          <w:sz w:val="24"/>
          <w:szCs w:val="24"/>
        </w:rPr>
        <w:lastRenderedPageBreak/>
        <w:t xml:space="preserve">demonstrating its effectiveness in classifying the sentiment of movie reviews. The </w:t>
      </w:r>
      <w:r>
        <w:rPr>
          <w:sz w:val="24"/>
          <w:szCs w:val="24"/>
        </w:rPr>
        <w:t>LR</w:t>
      </w:r>
      <w:r w:rsidRPr="00FF351D">
        <w:rPr>
          <w:sz w:val="24"/>
          <w:szCs w:val="24"/>
        </w:rPr>
        <w:t xml:space="preserve"> model was selected as the best algorithm for sentiment analysis on movie reviews. The developed sentiment analysis model was integrated into a web application, which provides an accurate and efficient tool for sentiment analysis on movie reviews. The application is expected to have significant implications for the film industry and movie critics. Future work could involve improving the model's performance on movie reviews with nuanced sentiment, such as mixed reviews, and expanding the model to analyze sentiment across different movie genres</w:t>
      </w:r>
      <w:r>
        <w:rPr>
          <w:sz w:val="24"/>
          <w:szCs w:val="24"/>
        </w:rPr>
        <w:t>, it was also used to upload on the cloud services.</w:t>
      </w:r>
    </w:p>
    <w:p w14:paraId="21260B49" w14:textId="136B5499" w:rsidR="004D443F" w:rsidRDefault="004D443F" w:rsidP="004D443F">
      <w:pPr>
        <w:pStyle w:val="FigureCaption"/>
        <w:spacing w:line="360" w:lineRule="auto"/>
        <w:rPr>
          <w:b/>
          <w:bCs/>
          <w:sz w:val="24"/>
          <w:szCs w:val="24"/>
        </w:rPr>
      </w:pPr>
      <w:r>
        <w:rPr>
          <w:b/>
          <w:bCs/>
          <w:sz w:val="24"/>
          <w:szCs w:val="24"/>
        </w:rPr>
        <w:t>References:</w:t>
      </w:r>
    </w:p>
    <w:p w14:paraId="3BE0DD1E" w14:textId="222013C7" w:rsidR="0095055D" w:rsidRDefault="0095055D" w:rsidP="0095055D">
      <w:pPr>
        <w:pStyle w:val="FigureCaption"/>
        <w:spacing w:line="360" w:lineRule="auto"/>
        <w:ind w:left="1010" w:hanging="408"/>
        <w:rPr>
          <w:sz w:val="20"/>
          <w:szCs w:val="20"/>
        </w:rPr>
      </w:pPr>
      <w:r w:rsidRPr="00234D7F">
        <w:rPr>
          <w:sz w:val="20"/>
          <w:szCs w:val="20"/>
        </w:rPr>
        <w:t>[</w:t>
      </w:r>
      <w:r>
        <w:rPr>
          <w:sz w:val="20"/>
          <w:szCs w:val="20"/>
        </w:rPr>
        <w:t>1</w:t>
      </w:r>
      <w:r w:rsidRPr="00234D7F">
        <w:rPr>
          <w:sz w:val="20"/>
          <w:szCs w:val="20"/>
        </w:rPr>
        <w:t>]</w:t>
      </w:r>
      <w:r>
        <w:rPr>
          <w:sz w:val="20"/>
          <w:szCs w:val="20"/>
        </w:rPr>
        <w:t xml:space="preserve"> </w:t>
      </w:r>
      <w:r>
        <w:rPr>
          <w:sz w:val="20"/>
          <w:szCs w:val="20"/>
        </w:rPr>
        <w:tab/>
        <w:t xml:space="preserve"> J.</w:t>
      </w:r>
      <w:r w:rsidRPr="0095055D">
        <w:rPr>
          <w:sz w:val="20"/>
          <w:szCs w:val="20"/>
        </w:rPr>
        <w:t xml:space="preserve"> Jia and P. Liang, "Sentiment Analysis of Movie Reviews Based on Neural Network Models," IEEE Access, vol. 8, pp. 164996-165004, 2020, </w:t>
      </w:r>
      <w:proofErr w:type="spellStart"/>
      <w:r w:rsidRPr="0095055D">
        <w:rPr>
          <w:sz w:val="20"/>
          <w:szCs w:val="20"/>
        </w:rPr>
        <w:t>doi</w:t>
      </w:r>
      <w:proofErr w:type="spellEnd"/>
      <w:r w:rsidRPr="0095055D">
        <w:rPr>
          <w:sz w:val="20"/>
          <w:szCs w:val="20"/>
        </w:rPr>
        <w:t>: 10.1109/ACCESS.2020.3028273.</w:t>
      </w:r>
      <w:r>
        <w:rPr>
          <w:sz w:val="20"/>
          <w:szCs w:val="20"/>
        </w:rPr>
        <w:t xml:space="preserve"> </w:t>
      </w:r>
    </w:p>
    <w:p w14:paraId="74E21213" w14:textId="76498DDB" w:rsidR="0095055D" w:rsidRDefault="0095055D" w:rsidP="0095055D">
      <w:pPr>
        <w:pStyle w:val="FigureCaption"/>
        <w:spacing w:line="360" w:lineRule="auto"/>
        <w:ind w:left="1010" w:hanging="408"/>
        <w:rPr>
          <w:sz w:val="20"/>
          <w:szCs w:val="20"/>
        </w:rPr>
      </w:pPr>
      <w:r>
        <w:rPr>
          <w:sz w:val="20"/>
          <w:szCs w:val="20"/>
        </w:rPr>
        <w:t xml:space="preserve">[2]    </w:t>
      </w:r>
      <w:r w:rsidRPr="0095055D">
        <w:rPr>
          <w:sz w:val="20"/>
          <w:szCs w:val="20"/>
        </w:rPr>
        <w:t xml:space="preserve">S. Geetha and S. Arumugam, "A Comprehensive Study on Sentiment Analysis for Movie Reviews Using Machine Learning Techniques," in 2019 International Conference on Computer Communication and Informatics (ICCCI), 2019, pp. 1-6, </w:t>
      </w:r>
      <w:proofErr w:type="spellStart"/>
      <w:r w:rsidRPr="0095055D">
        <w:rPr>
          <w:sz w:val="20"/>
          <w:szCs w:val="20"/>
        </w:rPr>
        <w:t>doi</w:t>
      </w:r>
      <w:proofErr w:type="spellEnd"/>
      <w:r w:rsidRPr="0095055D">
        <w:rPr>
          <w:sz w:val="20"/>
          <w:szCs w:val="20"/>
        </w:rPr>
        <w:t>: 10.1109/ICCCI.2019.8726971.</w:t>
      </w:r>
    </w:p>
    <w:p w14:paraId="5BA6FB6B" w14:textId="7168056D" w:rsidR="00237B28" w:rsidRDefault="00237B28" w:rsidP="0095055D">
      <w:pPr>
        <w:pStyle w:val="FigureCaption"/>
        <w:spacing w:line="360" w:lineRule="auto"/>
        <w:ind w:left="1010" w:hanging="408"/>
        <w:rPr>
          <w:b/>
          <w:bCs/>
          <w:sz w:val="24"/>
          <w:szCs w:val="24"/>
        </w:rPr>
      </w:pPr>
      <w:r>
        <w:rPr>
          <w:sz w:val="20"/>
          <w:szCs w:val="20"/>
        </w:rPr>
        <w:t xml:space="preserve">[3]    </w:t>
      </w:r>
      <w:r w:rsidRPr="00237B28">
        <w:rPr>
          <w:sz w:val="20"/>
          <w:szCs w:val="20"/>
        </w:rPr>
        <w:t xml:space="preserve">A. Rane and C. K. Mohan, "Sentiment Analysis of Movie Reviews Using Convolutional Neural Networks," in 2020 4th International Conference on Inventive Systems and Control (ICISC), 2020, pp. 1514-1518, </w:t>
      </w:r>
      <w:proofErr w:type="spellStart"/>
      <w:r w:rsidRPr="00237B28">
        <w:rPr>
          <w:sz w:val="20"/>
          <w:szCs w:val="20"/>
        </w:rPr>
        <w:t>doi</w:t>
      </w:r>
      <w:proofErr w:type="spellEnd"/>
      <w:r w:rsidRPr="00237B28">
        <w:rPr>
          <w:sz w:val="20"/>
          <w:szCs w:val="20"/>
        </w:rPr>
        <w:t>: 10.1109/ICISC50874.2020.9303987.</w:t>
      </w:r>
    </w:p>
    <w:p w14:paraId="4B8BAE29" w14:textId="04C42D31" w:rsidR="004D443F" w:rsidRDefault="004D443F" w:rsidP="004D443F">
      <w:pPr>
        <w:pStyle w:val="FigureCaption"/>
        <w:spacing w:line="360" w:lineRule="auto"/>
        <w:ind w:left="606"/>
        <w:rPr>
          <w:sz w:val="20"/>
          <w:szCs w:val="20"/>
        </w:rPr>
      </w:pPr>
      <w:r w:rsidRPr="00234D7F">
        <w:rPr>
          <w:sz w:val="20"/>
          <w:szCs w:val="20"/>
        </w:rPr>
        <w:t>[</w:t>
      </w:r>
      <w:r w:rsidR="0095055D">
        <w:rPr>
          <w:sz w:val="20"/>
          <w:szCs w:val="20"/>
        </w:rPr>
        <w:t>4</w:t>
      </w:r>
      <w:r w:rsidRPr="00234D7F">
        <w:rPr>
          <w:sz w:val="20"/>
          <w:szCs w:val="20"/>
        </w:rPr>
        <w:t xml:space="preserve">] IMDB movie reviews dataset. (2019). Kaggle. Retrieved March 21, 2023, from </w:t>
      </w:r>
      <w:hyperlink r:id="rId13" w:history="1">
        <w:r w:rsidR="0095055D" w:rsidRPr="00A7601D">
          <w:rPr>
            <w:rStyle w:val="Hyperlink"/>
            <w:sz w:val="20"/>
            <w:szCs w:val="20"/>
          </w:rPr>
          <w:t>https://www.kaggle.com/lakshmi25npathi/imdb-dataset-of-50k-movie-reviews</w:t>
        </w:r>
      </w:hyperlink>
      <w:r w:rsidRPr="00234D7F">
        <w:rPr>
          <w:sz w:val="20"/>
          <w:szCs w:val="20"/>
        </w:rPr>
        <w:t xml:space="preserve"> </w:t>
      </w:r>
    </w:p>
    <w:p w14:paraId="3EEFC4F1" w14:textId="77777777" w:rsidR="0095361C" w:rsidRDefault="0095361C" w:rsidP="004D443F">
      <w:pPr>
        <w:pStyle w:val="FigureCaption"/>
        <w:spacing w:line="360" w:lineRule="auto"/>
        <w:ind w:left="606"/>
        <w:rPr>
          <w:sz w:val="20"/>
          <w:szCs w:val="20"/>
        </w:rPr>
      </w:pPr>
    </w:p>
    <w:p w14:paraId="290C256D" w14:textId="53A7E89F" w:rsidR="0049363A" w:rsidRDefault="0049363A" w:rsidP="0049363A">
      <w:pPr>
        <w:pStyle w:val="FigureCaption"/>
        <w:spacing w:line="360" w:lineRule="auto"/>
        <w:ind w:left="606"/>
        <w:rPr>
          <w:sz w:val="20"/>
          <w:szCs w:val="20"/>
        </w:rPr>
      </w:pPr>
      <w:r>
        <w:rPr>
          <w:sz w:val="20"/>
          <w:szCs w:val="20"/>
        </w:rPr>
        <w:t xml:space="preserve">[5] </w:t>
      </w:r>
      <w:r w:rsidRPr="0049363A">
        <w:rPr>
          <w:sz w:val="20"/>
          <w:szCs w:val="20"/>
        </w:rPr>
        <w:t>Pang, B., &amp; Lee, L. (2008). Opinion mining and sentiment analysis. Foundations and trends in information retrieval, 2(1-2), 1-135.</w:t>
      </w:r>
    </w:p>
    <w:p w14:paraId="699E7758" w14:textId="77777777" w:rsidR="0095361C" w:rsidRPr="0049363A" w:rsidRDefault="0095361C" w:rsidP="0049363A">
      <w:pPr>
        <w:pStyle w:val="FigureCaption"/>
        <w:spacing w:line="360" w:lineRule="auto"/>
        <w:ind w:left="606"/>
        <w:rPr>
          <w:sz w:val="20"/>
          <w:szCs w:val="20"/>
        </w:rPr>
      </w:pPr>
    </w:p>
    <w:p w14:paraId="1507ABD2" w14:textId="3183B7EB" w:rsidR="0049363A" w:rsidRDefault="0049363A" w:rsidP="0049363A">
      <w:pPr>
        <w:pStyle w:val="FigureCaption"/>
        <w:spacing w:line="360" w:lineRule="auto"/>
        <w:ind w:left="606"/>
        <w:rPr>
          <w:sz w:val="20"/>
          <w:szCs w:val="20"/>
        </w:rPr>
      </w:pPr>
      <w:r>
        <w:rPr>
          <w:sz w:val="20"/>
          <w:szCs w:val="20"/>
        </w:rPr>
        <w:t xml:space="preserve">[6] </w:t>
      </w:r>
      <w:r w:rsidRPr="0049363A">
        <w:rPr>
          <w:sz w:val="20"/>
          <w:szCs w:val="20"/>
        </w:rPr>
        <w:t>Liu, B. (2012). Sentiment analysis and opinion mining. Synthesis lectures on human language technologies, 5(1), 1-167.</w:t>
      </w:r>
    </w:p>
    <w:p w14:paraId="08962456" w14:textId="77777777" w:rsidR="0095361C" w:rsidRPr="0049363A" w:rsidRDefault="0095361C" w:rsidP="0049363A">
      <w:pPr>
        <w:pStyle w:val="FigureCaption"/>
        <w:spacing w:line="360" w:lineRule="auto"/>
        <w:ind w:left="606"/>
        <w:rPr>
          <w:sz w:val="20"/>
          <w:szCs w:val="20"/>
        </w:rPr>
      </w:pPr>
    </w:p>
    <w:p w14:paraId="4CAD926A" w14:textId="6A266462" w:rsidR="0049363A" w:rsidRDefault="0049363A" w:rsidP="0049363A">
      <w:pPr>
        <w:pStyle w:val="FigureCaption"/>
        <w:spacing w:line="360" w:lineRule="auto"/>
        <w:ind w:left="606"/>
        <w:rPr>
          <w:sz w:val="20"/>
          <w:szCs w:val="20"/>
        </w:rPr>
      </w:pPr>
      <w:r>
        <w:rPr>
          <w:sz w:val="20"/>
          <w:szCs w:val="20"/>
        </w:rPr>
        <w:t xml:space="preserve">[7] </w:t>
      </w:r>
      <w:r w:rsidRPr="0049363A">
        <w:rPr>
          <w:sz w:val="20"/>
          <w:szCs w:val="20"/>
        </w:rPr>
        <w:t>Akhtar, S. (2016). Movie Review Sentiment Analysis. International Journal of Computer Applications, 148(3), 29-32.</w:t>
      </w:r>
    </w:p>
    <w:p w14:paraId="320BA812" w14:textId="77777777" w:rsidR="0095361C" w:rsidRPr="0049363A" w:rsidRDefault="0095361C" w:rsidP="0049363A">
      <w:pPr>
        <w:pStyle w:val="FigureCaption"/>
        <w:spacing w:line="360" w:lineRule="auto"/>
        <w:ind w:left="606"/>
        <w:rPr>
          <w:sz w:val="20"/>
          <w:szCs w:val="20"/>
        </w:rPr>
      </w:pPr>
    </w:p>
    <w:p w14:paraId="7FA97452" w14:textId="5DE5FBC9" w:rsidR="0049363A" w:rsidRDefault="0049363A" w:rsidP="0049363A">
      <w:pPr>
        <w:pStyle w:val="FigureCaption"/>
        <w:spacing w:line="360" w:lineRule="auto"/>
        <w:ind w:left="606"/>
        <w:rPr>
          <w:sz w:val="20"/>
          <w:szCs w:val="20"/>
        </w:rPr>
      </w:pPr>
      <w:r>
        <w:rPr>
          <w:sz w:val="20"/>
          <w:szCs w:val="20"/>
        </w:rPr>
        <w:t xml:space="preserve">[8] </w:t>
      </w:r>
      <w:r w:rsidRPr="0049363A">
        <w:rPr>
          <w:sz w:val="20"/>
          <w:szCs w:val="20"/>
        </w:rPr>
        <w:t xml:space="preserve">Haider, M. S., Khattak, A. M., &amp; Khalid, S. (2021). Sentiment Analysis of Movie Reviews </w:t>
      </w:r>
      <w:proofErr w:type="gramStart"/>
      <w:r w:rsidRPr="0049363A">
        <w:rPr>
          <w:sz w:val="20"/>
          <w:szCs w:val="20"/>
        </w:rPr>
        <w:t>using</w:t>
      </w:r>
      <w:proofErr w:type="gramEnd"/>
      <w:r w:rsidRPr="0049363A">
        <w:rPr>
          <w:sz w:val="20"/>
          <w:szCs w:val="20"/>
        </w:rPr>
        <w:t xml:space="preserve"> Machine Learning Techniques. International Journal of Advanced Computer Science and Applications, 12(1), 152-159.</w:t>
      </w:r>
    </w:p>
    <w:p w14:paraId="7890A5C3" w14:textId="77777777" w:rsidR="0095361C" w:rsidRPr="0049363A" w:rsidRDefault="0095361C" w:rsidP="0049363A">
      <w:pPr>
        <w:pStyle w:val="FigureCaption"/>
        <w:spacing w:line="360" w:lineRule="auto"/>
        <w:ind w:left="606"/>
        <w:rPr>
          <w:sz w:val="20"/>
          <w:szCs w:val="20"/>
        </w:rPr>
      </w:pPr>
    </w:p>
    <w:p w14:paraId="22E05E55" w14:textId="6ABA76D5" w:rsidR="0049363A" w:rsidRPr="0049363A" w:rsidRDefault="0049363A" w:rsidP="0049363A">
      <w:pPr>
        <w:pStyle w:val="FigureCaption"/>
        <w:spacing w:line="360" w:lineRule="auto"/>
        <w:ind w:left="606"/>
        <w:rPr>
          <w:sz w:val="20"/>
          <w:szCs w:val="20"/>
        </w:rPr>
      </w:pPr>
      <w:r>
        <w:rPr>
          <w:sz w:val="20"/>
          <w:szCs w:val="20"/>
        </w:rPr>
        <w:t xml:space="preserve">[9] </w:t>
      </w:r>
      <w:r w:rsidRPr="0049363A">
        <w:rPr>
          <w:sz w:val="20"/>
          <w:szCs w:val="20"/>
        </w:rPr>
        <w:t>Rao, P. N., &amp; Katti, P. (2021). Sentiment Analysis of Movie Reviews Using Deep Learning Techniques. International Journal of Innovative Technology and Exploring Engineering, 10(1), 1231-1235.</w:t>
      </w:r>
    </w:p>
    <w:p w14:paraId="148FB621" w14:textId="77777777" w:rsidR="0049363A" w:rsidRPr="0049363A" w:rsidRDefault="0049363A" w:rsidP="0049363A">
      <w:pPr>
        <w:pStyle w:val="FigureCaption"/>
        <w:spacing w:line="360" w:lineRule="auto"/>
        <w:ind w:left="606"/>
        <w:rPr>
          <w:sz w:val="20"/>
          <w:szCs w:val="20"/>
        </w:rPr>
      </w:pPr>
    </w:p>
    <w:p w14:paraId="264E508D" w14:textId="2C650D54" w:rsidR="0049363A" w:rsidRDefault="0049363A" w:rsidP="0049363A">
      <w:pPr>
        <w:pStyle w:val="FigureCaption"/>
        <w:spacing w:line="360" w:lineRule="auto"/>
        <w:ind w:left="606"/>
        <w:rPr>
          <w:sz w:val="20"/>
          <w:szCs w:val="20"/>
        </w:rPr>
      </w:pPr>
      <w:r>
        <w:rPr>
          <w:sz w:val="20"/>
          <w:szCs w:val="20"/>
        </w:rPr>
        <w:t xml:space="preserve">[10] </w:t>
      </w:r>
      <w:r w:rsidRPr="0049363A">
        <w:rPr>
          <w:sz w:val="20"/>
          <w:szCs w:val="20"/>
        </w:rPr>
        <w:t>Vu, H. L., Nguyen, L. T., &amp; Nguyen, T. T. (2021). A comparative study of sentiment analysis models for movie reviews. International Journal of Advanced Computer Science and Applications, 12(1), 205-212.</w:t>
      </w:r>
    </w:p>
    <w:p w14:paraId="48A52F0A" w14:textId="77777777" w:rsidR="004D443F" w:rsidRPr="00234D7F" w:rsidRDefault="004D443F" w:rsidP="00874A80">
      <w:pPr>
        <w:pStyle w:val="FigureCaption"/>
        <w:spacing w:line="360" w:lineRule="auto"/>
        <w:rPr>
          <w:sz w:val="20"/>
          <w:szCs w:val="20"/>
        </w:rPr>
      </w:pPr>
    </w:p>
    <w:p w14:paraId="040A6BCD" w14:textId="527AEA1F" w:rsidR="00DB63FD" w:rsidRPr="00234D7F" w:rsidRDefault="00DB63FD" w:rsidP="00DB63FD">
      <w:pPr>
        <w:pStyle w:val="FigureCaption"/>
        <w:spacing w:line="276" w:lineRule="auto"/>
        <w:ind w:left="606"/>
      </w:pPr>
    </w:p>
    <w:p w14:paraId="0673FA2A" w14:textId="7D7D8725" w:rsidR="004D443F" w:rsidRPr="00234D7F" w:rsidRDefault="004D443F" w:rsidP="004D443F">
      <w:pPr>
        <w:pStyle w:val="FigureCaption"/>
        <w:spacing w:line="276" w:lineRule="auto"/>
        <w:ind w:left="606"/>
      </w:pPr>
    </w:p>
    <w:sectPr w:rsidR="004D443F" w:rsidRPr="00234D7F" w:rsidSect="00B4564B">
      <w:headerReference w:type="default" r:id="rId14"/>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FE67" w14:textId="77777777" w:rsidR="00814BD3" w:rsidRDefault="00814BD3">
      <w:r>
        <w:separator/>
      </w:r>
    </w:p>
  </w:endnote>
  <w:endnote w:type="continuationSeparator" w:id="0">
    <w:p w14:paraId="61C03CEF" w14:textId="77777777" w:rsidR="00814BD3" w:rsidRDefault="0081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E78E4" w14:textId="77777777" w:rsidR="00814BD3" w:rsidRDefault="00814BD3"/>
  </w:footnote>
  <w:footnote w:type="continuationSeparator" w:id="0">
    <w:p w14:paraId="1A4B8982" w14:textId="77777777" w:rsidR="00814BD3" w:rsidRDefault="00814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A19F9" w14:textId="77777777" w:rsidR="007530A3" w:rsidRDefault="002E2232">
    <w:pPr>
      <w:framePr w:wrap="auto" w:vAnchor="text" w:hAnchor="margin" w:xAlign="right" w:y="1"/>
    </w:pPr>
    <w:r>
      <w:fldChar w:fldCharType="begin"/>
    </w:r>
    <w:r w:rsidR="007530A3">
      <w:instrText xml:space="preserve">PAGE  </w:instrText>
    </w:r>
    <w:r>
      <w:fldChar w:fldCharType="separate"/>
    </w:r>
    <w:r w:rsidR="00777967">
      <w:rPr>
        <w:noProof/>
      </w:rPr>
      <w:t>1</w:t>
    </w:r>
    <w:r>
      <w:fldChar w:fldCharType="end"/>
    </w:r>
  </w:p>
  <w:p w14:paraId="57F341E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457172"/>
    <w:multiLevelType w:val="hybridMultilevel"/>
    <w:tmpl w:val="CF128EA2"/>
    <w:lvl w:ilvl="0" w:tplc="20000001">
      <w:start w:val="1"/>
      <w:numFmt w:val="bullet"/>
      <w:lvlText w:val=""/>
      <w:lvlJc w:val="left"/>
      <w:pPr>
        <w:ind w:left="1168" w:hanging="360"/>
      </w:pPr>
      <w:rPr>
        <w:rFonts w:ascii="Symbol" w:hAnsi="Symbol" w:hint="default"/>
      </w:rPr>
    </w:lvl>
    <w:lvl w:ilvl="1" w:tplc="20000003" w:tentative="1">
      <w:start w:val="1"/>
      <w:numFmt w:val="bullet"/>
      <w:lvlText w:val="o"/>
      <w:lvlJc w:val="left"/>
      <w:pPr>
        <w:ind w:left="1888" w:hanging="360"/>
      </w:pPr>
      <w:rPr>
        <w:rFonts w:ascii="Courier New" w:hAnsi="Courier New" w:cs="Courier New" w:hint="default"/>
      </w:rPr>
    </w:lvl>
    <w:lvl w:ilvl="2" w:tplc="20000005" w:tentative="1">
      <w:start w:val="1"/>
      <w:numFmt w:val="bullet"/>
      <w:lvlText w:val=""/>
      <w:lvlJc w:val="left"/>
      <w:pPr>
        <w:ind w:left="2608" w:hanging="360"/>
      </w:pPr>
      <w:rPr>
        <w:rFonts w:ascii="Wingdings" w:hAnsi="Wingdings" w:hint="default"/>
      </w:rPr>
    </w:lvl>
    <w:lvl w:ilvl="3" w:tplc="20000001" w:tentative="1">
      <w:start w:val="1"/>
      <w:numFmt w:val="bullet"/>
      <w:lvlText w:val=""/>
      <w:lvlJc w:val="left"/>
      <w:pPr>
        <w:ind w:left="3328" w:hanging="360"/>
      </w:pPr>
      <w:rPr>
        <w:rFonts w:ascii="Symbol" w:hAnsi="Symbol" w:hint="default"/>
      </w:rPr>
    </w:lvl>
    <w:lvl w:ilvl="4" w:tplc="20000003" w:tentative="1">
      <w:start w:val="1"/>
      <w:numFmt w:val="bullet"/>
      <w:lvlText w:val="o"/>
      <w:lvlJc w:val="left"/>
      <w:pPr>
        <w:ind w:left="4048" w:hanging="360"/>
      </w:pPr>
      <w:rPr>
        <w:rFonts w:ascii="Courier New" w:hAnsi="Courier New" w:cs="Courier New" w:hint="default"/>
      </w:rPr>
    </w:lvl>
    <w:lvl w:ilvl="5" w:tplc="20000005" w:tentative="1">
      <w:start w:val="1"/>
      <w:numFmt w:val="bullet"/>
      <w:lvlText w:val=""/>
      <w:lvlJc w:val="left"/>
      <w:pPr>
        <w:ind w:left="4768" w:hanging="360"/>
      </w:pPr>
      <w:rPr>
        <w:rFonts w:ascii="Wingdings" w:hAnsi="Wingdings" w:hint="default"/>
      </w:rPr>
    </w:lvl>
    <w:lvl w:ilvl="6" w:tplc="20000001" w:tentative="1">
      <w:start w:val="1"/>
      <w:numFmt w:val="bullet"/>
      <w:lvlText w:val=""/>
      <w:lvlJc w:val="left"/>
      <w:pPr>
        <w:ind w:left="5488" w:hanging="360"/>
      </w:pPr>
      <w:rPr>
        <w:rFonts w:ascii="Symbol" w:hAnsi="Symbol" w:hint="default"/>
      </w:rPr>
    </w:lvl>
    <w:lvl w:ilvl="7" w:tplc="20000003" w:tentative="1">
      <w:start w:val="1"/>
      <w:numFmt w:val="bullet"/>
      <w:lvlText w:val="o"/>
      <w:lvlJc w:val="left"/>
      <w:pPr>
        <w:ind w:left="6208" w:hanging="360"/>
      </w:pPr>
      <w:rPr>
        <w:rFonts w:ascii="Courier New" w:hAnsi="Courier New" w:cs="Courier New" w:hint="default"/>
      </w:rPr>
    </w:lvl>
    <w:lvl w:ilvl="8" w:tplc="20000005" w:tentative="1">
      <w:start w:val="1"/>
      <w:numFmt w:val="bullet"/>
      <w:lvlText w:val=""/>
      <w:lvlJc w:val="left"/>
      <w:pPr>
        <w:ind w:left="6928"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B92554E"/>
    <w:multiLevelType w:val="hybridMultilevel"/>
    <w:tmpl w:val="90385C04"/>
    <w:lvl w:ilvl="0" w:tplc="45DEBF26">
      <w:start w:val="1"/>
      <w:numFmt w:val="decimal"/>
      <w:lvlText w:val="%1."/>
      <w:lvlJc w:val="left"/>
      <w:pPr>
        <w:ind w:left="540" w:hanging="360"/>
      </w:pPr>
      <w:rPr>
        <w:rFonts w:hint="default"/>
        <w:b/>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16" w15:restartNumberingAfterBreak="0">
    <w:nsid w:val="1F650F07"/>
    <w:multiLevelType w:val="hybridMultilevel"/>
    <w:tmpl w:val="8A2AF7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171C8F"/>
    <w:multiLevelType w:val="hybridMultilevel"/>
    <w:tmpl w:val="8B8877D4"/>
    <w:lvl w:ilvl="0" w:tplc="20000001">
      <w:start w:val="1"/>
      <w:numFmt w:val="bullet"/>
      <w:lvlText w:val=""/>
      <w:lvlJc w:val="left"/>
      <w:pPr>
        <w:ind w:left="1322" w:hanging="360"/>
      </w:pPr>
      <w:rPr>
        <w:rFonts w:ascii="Symbol" w:hAnsi="Symbol" w:hint="default"/>
      </w:rPr>
    </w:lvl>
    <w:lvl w:ilvl="1" w:tplc="20000003" w:tentative="1">
      <w:start w:val="1"/>
      <w:numFmt w:val="bullet"/>
      <w:lvlText w:val="o"/>
      <w:lvlJc w:val="left"/>
      <w:pPr>
        <w:ind w:left="2042" w:hanging="360"/>
      </w:pPr>
      <w:rPr>
        <w:rFonts w:ascii="Courier New" w:hAnsi="Courier New" w:cs="Courier New" w:hint="default"/>
      </w:rPr>
    </w:lvl>
    <w:lvl w:ilvl="2" w:tplc="20000005" w:tentative="1">
      <w:start w:val="1"/>
      <w:numFmt w:val="bullet"/>
      <w:lvlText w:val=""/>
      <w:lvlJc w:val="left"/>
      <w:pPr>
        <w:ind w:left="2762" w:hanging="360"/>
      </w:pPr>
      <w:rPr>
        <w:rFonts w:ascii="Wingdings" w:hAnsi="Wingdings" w:hint="default"/>
      </w:rPr>
    </w:lvl>
    <w:lvl w:ilvl="3" w:tplc="20000001" w:tentative="1">
      <w:start w:val="1"/>
      <w:numFmt w:val="bullet"/>
      <w:lvlText w:val=""/>
      <w:lvlJc w:val="left"/>
      <w:pPr>
        <w:ind w:left="3482" w:hanging="360"/>
      </w:pPr>
      <w:rPr>
        <w:rFonts w:ascii="Symbol" w:hAnsi="Symbol" w:hint="default"/>
      </w:rPr>
    </w:lvl>
    <w:lvl w:ilvl="4" w:tplc="20000003" w:tentative="1">
      <w:start w:val="1"/>
      <w:numFmt w:val="bullet"/>
      <w:lvlText w:val="o"/>
      <w:lvlJc w:val="left"/>
      <w:pPr>
        <w:ind w:left="4202" w:hanging="360"/>
      </w:pPr>
      <w:rPr>
        <w:rFonts w:ascii="Courier New" w:hAnsi="Courier New" w:cs="Courier New" w:hint="default"/>
      </w:rPr>
    </w:lvl>
    <w:lvl w:ilvl="5" w:tplc="20000005" w:tentative="1">
      <w:start w:val="1"/>
      <w:numFmt w:val="bullet"/>
      <w:lvlText w:val=""/>
      <w:lvlJc w:val="left"/>
      <w:pPr>
        <w:ind w:left="4922" w:hanging="360"/>
      </w:pPr>
      <w:rPr>
        <w:rFonts w:ascii="Wingdings" w:hAnsi="Wingdings" w:hint="default"/>
      </w:rPr>
    </w:lvl>
    <w:lvl w:ilvl="6" w:tplc="20000001" w:tentative="1">
      <w:start w:val="1"/>
      <w:numFmt w:val="bullet"/>
      <w:lvlText w:val=""/>
      <w:lvlJc w:val="left"/>
      <w:pPr>
        <w:ind w:left="5642" w:hanging="360"/>
      </w:pPr>
      <w:rPr>
        <w:rFonts w:ascii="Symbol" w:hAnsi="Symbol" w:hint="default"/>
      </w:rPr>
    </w:lvl>
    <w:lvl w:ilvl="7" w:tplc="20000003" w:tentative="1">
      <w:start w:val="1"/>
      <w:numFmt w:val="bullet"/>
      <w:lvlText w:val="o"/>
      <w:lvlJc w:val="left"/>
      <w:pPr>
        <w:ind w:left="6362" w:hanging="360"/>
      </w:pPr>
      <w:rPr>
        <w:rFonts w:ascii="Courier New" w:hAnsi="Courier New" w:cs="Courier New" w:hint="default"/>
      </w:rPr>
    </w:lvl>
    <w:lvl w:ilvl="8" w:tplc="20000005" w:tentative="1">
      <w:start w:val="1"/>
      <w:numFmt w:val="bullet"/>
      <w:lvlText w:val=""/>
      <w:lvlJc w:val="left"/>
      <w:pPr>
        <w:ind w:left="7082" w:hanging="360"/>
      </w:pPr>
      <w:rPr>
        <w:rFonts w:ascii="Wingdings" w:hAnsi="Wingdings" w:hint="default"/>
      </w:r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84763A3"/>
    <w:multiLevelType w:val="hybridMultilevel"/>
    <w:tmpl w:val="4F2CB1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465533"/>
    <w:multiLevelType w:val="hybridMultilevel"/>
    <w:tmpl w:val="8E2EE8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94639927">
    <w:abstractNumId w:val="11"/>
  </w:num>
  <w:num w:numId="2" w16cid:durableId="1001547783">
    <w:abstractNumId w:val="19"/>
  </w:num>
  <w:num w:numId="3" w16cid:durableId="1082874715">
    <w:abstractNumId w:val="19"/>
    <w:lvlOverride w:ilvl="0">
      <w:lvl w:ilvl="0">
        <w:start w:val="1"/>
        <w:numFmt w:val="decimal"/>
        <w:lvlText w:val="%1."/>
        <w:legacy w:legacy="1" w:legacySpace="0" w:legacyIndent="360"/>
        <w:lvlJc w:val="left"/>
        <w:pPr>
          <w:ind w:left="360" w:hanging="360"/>
        </w:pPr>
      </w:lvl>
    </w:lvlOverride>
  </w:num>
  <w:num w:numId="4" w16cid:durableId="815611278">
    <w:abstractNumId w:val="19"/>
    <w:lvlOverride w:ilvl="0">
      <w:lvl w:ilvl="0">
        <w:start w:val="1"/>
        <w:numFmt w:val="decimal"/>
        <w:lvlText w:val="%1."/>
        <w:legacy w:legacy="1" w:legacySpace="0" w:legacyIndent="360"/>
        <w:lvlJc w:val="left"/>
        <w:pPr>
          <w:ind w:left="360" w:hanging="360"/>
        </w:pPr>
      </w:lvl>
    </w:lvlOverride>
  </w:num>
  <w:num w:numId="5" w16cid:durableId="45298960">
    <w:abstractNumId w:val="19"/>
    <w:lvlOverride w:ilvl="0">
      <w:lvl w:ilvl="0">
        <w:start w:val="1"/>
        <w:numFmt w:val="decimal"/>
        <w:lvlText w:val="%1."/>
        <w:legacy w:legacy="1" w:legacySpace="0" w:legacyIndent="360"/>
        <w:lvlJc w:val="left"/>
        <w:pPr>
          <w:ind w:left="360" w:hanging="360"/>
        </w:pPr>
      </w:lvl>
    </w:lvlOverride>
  </w:num>
  <w:num w:numId="6" w16cid:durableId="2058434536">
    <w:abstractNumId w:val="24"/>
  </w:num>
  <w:num w:numId="7" w16cid:durableId="1567375481">
    <w:abstractNumId w:val="24"/>
    <w:lvlOverride w:ilvl="0">
      <w:lvl w:ilvl="0">
        <w:start w:val="1"/>
        <w:numFmt w:val="decimal"/>
        <w:lvlText w:val="%1."/>
        <w:legacy w:legacy="1" w:legacySpace="0" w:legacyIndent="360"/>
        <w:lvlJc w:val="left"/>
        <w:pPr>
          <w:ind w:left="360" w:hanging="360"/>
        </w:pPr>
      </w:lvl>
    </w:lvlOverride>
  </w:num>
  <w:num w:numId="8" w16cid:durableId="2029286710">
    <w:abstractNumId w:val="24"/>
    <w:lvlOverride w:ilvl="0">
      <w:lvl w:ilvl="0">
        <w:start w:val="1"/>
        <w:numFmt w:val="decimal"/>
        <w:lvlText w:val="%1."/>
        <w:legacy w:legacy="1" w:legacySpace="0" w:legacyIndent="360"/>
        <w:lvlJc w:val="left"/>
        <w:pPr>
          <w:ind w:left="360" w:hanging="360"/>
        </w:pPr>
      </w:lvl>
    </w:lvlOverride>
  </w:num>
  <w:num w:numId="9" w16cid:durableId="1958028596">
    <w:abstractNumId w:val="24"/>
    <w:lvlOverride w:ilvl="0">
      <w:lvl w:ilvl="0">
        <w:start w:val="1"/>
        <w:numFmt w:val="decimal"/>
        <w:lvlText w:val="%1."/>
        <w:legacy w:legacy="1" w:legacySpace="0" w:legacyIndent="360"/>
        <w:lvlJc w:val="left"/>
        <w:pPr>
          <w:ind w:left="360" w:hanging="360"/>
        </w:pPr>
      </w:lvl>
    </w:lvlOverride>
  </w:num>
  <w:num w:numId="10" w16cid:durableId="14230782">
    <w:abstractNumId w:val="24"/>
    <w:lvlOverride w:ilvl="0">
      <w:lvl w:ilvl="0">
        <w:start w:val="1"/>
        <w:numFmt w:val="decimal"/>
        <w:lvlText w:val="%1."/>
        <w:legacy w:legacy="1" w:legacySpace="0" w:legacyIndent="360"/>
        <w:lvlJc w:val="left"/>
        <w:pPr>
          <w:ind w:left="360" w:hanging="360"/>
        </w:pPr>
      </w:lvl>
    </w:lvlOverride>
  </w:num>
  <w:num w:numId="11" w16cid:durableId="1234394524">
    <w:abstractNumId w:val="24"/>
    <w:lvlOverride w:ilvl="0">
      <w:lvl w:ilvl="0">
        <w:start w:val="1"/>
        <w:numFmt w:val="decimal"/>
        <w:lvlText w:val="%1."/>
        <w:legacy w:legacy="1" w:legacySpace="0" w:legacyIndent="360"/>
        <w:lvlJc w:val="left"/>
        <w:pPr>
          <w:ind w:left="360" w:hanging="360"/>
        </w:pPr>
      </w:lvl>
    </w:lvlOverride>
  </w:num>
  <w:num w:numId="12" w16cid:durableId="767430311">
    <w:abstractNumId w:val="21"/>
  </w:num>
  <w:num w:numId="13" w16cid:durableId="530800371">
    <w:abstractNumId w:val="14"/>
  </w:num>
  <w:num w:numId="14" w16cid:durableId="231548549">
    <w:abstractNumId w:val="28"/>
  </w:num>
  <w:num w:numId="15" w16cid:durableId="389772280">
    <w:abstractNumId w:val="26"/>
  </w:num>
  <w:num w:numId="16" w16cid:durableId="1260605578">
    <w:abstractNumId w:val="36"/>
  </w:num>
  <w:num w:numId="17" w16cid:durableId="430709391">
    <w:abstractNumId w:val="18"/>
  </w:num>
  <w:num w:numId="18" w16cid:durableId="943418662">
    <w:abstractNumId w:val="17"/>
  </w:num>
  <w:num w:numId="19" w16cid:durableId="22943275">
    <w:abstractNumId w:val="31"/>
  </w:num>
  <w:num w:numId="20" w16cid:durableId="1436367873">
    <w:abstractNumId w:val="22"/>
  </w:num>
  <w:num w:numId="21" w16cid:durableId="11141801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2436856">
    <w:abstractNumId w:val="35"/>
  </w:num>
  <w:num w:numId="23" w16cid:durableId="1679573247">
    <w:abstractNumId w:val="34"/>
  </w:num>
  <w:num w:numId="24" w16cid:durableId="1930236611">
    <w:abstractNumId w:val="25"/>
  </w:num>
  <w:num w:numId="25" w16cid:durableId="1619145349">
    <w:abstractNumId w:val="33"/>
  </w:num>
  <w:num w:numId="26" w16cid:durableId="522474881">
    <w:abstractNumId w:val="12"/>
  </w:num>
  <w:num w:numId="27" w16cid:durableId="1880823669">
    <w:abstractNumId w:val="32"/>
  </w:num>
  <w:num w:numId="28" w16cid:durableId="1989549377">
    <w:abstractNumId w:val="20"/>
  </w:num>
  <w:num w:numId="29" w16cid:durableId="1983999379">
    <w:abstractNumId w:val="23"/>
  </w:num>
  <w:num w:numId="30" w16cid:durableId="80375674">
    <w:abstractNumId w:val="10"/>
  </w:num>
  <w:num w:numId="31" w16cid:durableId="555050449">
    <w:abstractNumId w:val="8"/>
  </w:num>
  <w:num w:numId="32" w16cid:durableId="591932988">
    <w:abstractNumId w:val="7"/>
  </w:num>
  <w:num w:numId="33" w16cid:durableId="284391849">
    <w:abstractNumId w:val="6"/>
  </w:num>
  <w:num w:numId="34" w16cid:durableId="1626345685">
    <w:abstractNumId w:val="5"/>
  </w:num>
  <w:num w:numId="35" w16cid:durableId="1660108364">
    <w:abstractNumId w:val="9"/>
  </w:num>
  <w:num w:numId="36" w16cid:durableId="643969859">
    <w:abstractNumId w:val="4"/>
  </w:num>
  <w:num w:numId="37" w16cid:durableId="774790619">
    <w:abstractNumId w:val="3"/>
  </w:num>
  <w:num w:numId="38" w16cid:durableId="1953825127">
    <w:abstractNumId w:val="2"/>
  </w:num>
  <w:num w:numId="39" w16cid:durableId="584149651">
    <w:abstractNumId w:val="1"/>
  </w:num>
  <w:num w:numId="40" w16cid:durableId="868378320">
    <w:abstractNumId w:val="0"/>
  </w:num>
  <w:num w:numId="41" w16cid:durableId="668871149">
    <w:abstractNumId w:val="11"/>
  </w:num>
  <w:num w:numId="42" w16cid:durableId="237175092">
    <w:abstractNumId w:val="27"/>
  </w:num>
  <w:num w:numId="43" w16cid:durableId="702828736">
    <w:abstractNumId w:val="13"/>
  </w:num>
  <w:num w:numId="44" w16cid:durableId="1462963165">
    <w:abstractNumId w:val="29"/>
  </w:num>
  <w:num w:numId="45" w16cid:durableId="165824977">
    <w:abstractNumId w:val="16"/>
  </w:num>
  <w:num w:numId="46" w16cid:durableId="237834266">
    <w:abstractNumId w:val="30"/>
  </w:num>
  <w:num w:numId="47" w16cid:durableId="11891052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143AE"/>
    <w:rsid w:val="00042E13"/>
    <w:rsid w:val="00063FCE"/>
    <w:rsid w:val="000A0C2F"/>
    <w:rsid w:val="000A168B"/>
    <w:rsid w:val="000B015E"/>
    <w:rsid w:val="000B1598"/>
    <w:rsid w:val="000D2BDE"/>
    <w:rsid w:val="000D3432"/>
    <w:rsid w:val="001037FC"/>
    <w:rsid w:val="00104BB0"/>
    <w:rsid w:val="0010794E"/>
    <w:rsid w:val="00113F26"/>
    <w:rsid w:val="00122B5A"/>
    <w:rsid w:val="00125C6E"/>
    <w:rsid w:val="00127094"/>
    <w:rsid w:val="0013354F"/>
    <w:rsid w:val="00143F2E"/>
    <w:rsid w:val="00144E72"/>
    <w:rsid w:val="00171A3F"/>
    <w:rsid w:val="001768FF"/>
    <w:rsid w:val="001A60B1"/>
    <w:rsid w:val="001B2686"/>
    <w:rsid w:val="001B36B1"/>
    <w:rsid w:val="001C733C"/>
    <w:rsid w:val="001E7B7A"/>
    <w:rsid w:val="001F4C5C"/>
    <w:rsid w:val="00204478"/>
    <w:rsid w:val="00206CF8"/>
    <w:rsid w:val="00214E2E"/>
    <w:rsid w:val="00215CF4"/>
    <w:rsid w:val="00216141"/>
    <w:rsid w:val="00217186"/>
    <w:rsid w:val="00223E7E"/>
    <w:rsid w:val="00225CBD"/>
    <w:rsid w:val="00237B28"/>
    <w:rsid w:val="002434A1"/>
    <w:rsid w:val="00263943"/>
    <w:rsid w:val="00267B35"/>
    <w:rsid w:val="00282F44"/>
    <w:rsid w:val="002D3218"/>
    <w:rsid w:val="002E1F95"/>
    <w:rsid w:val="002E2232"/>
    <w:rsid w:val="002F1A23"/>
    <w:rsid w:val="002F7910"/>
    <w:rsid w:val="0031140B"/>
    <w:rsid w:val="00314F82"/>
    <w:rsid w:val="00323EEF"/>
    <w:rsid w:val="00326646"/>
    <w:rsid w:val="003427CE"/>
    <w:rsid w:val="00342BE1"/>
    <w:rsid w:val="003461E8"/>
    <w:rsid w:val="00350C1C"/>
    <w:rsid w:val="00360269"/>
    <w:rsid w:val="0037551B"/>
    <w:rsid w:val="003874F2"/>
    <w:rsid w:val="00392DBA"/>
    <w:rsid w:val="003B6B40"/>
    <w:rsid w:val="003C2ED5"/>
    <w:rsid w:val="003C3322"/>
    <w:rsid w:val="003C68C2"/>
    <w:rsid w:val="003D1EBF"/>
    <w:rsid w:val="003D4CAE"/>
    <w:rsid w:val="003F26BD"/>
    <w:rsid w:val="003F52AD"/>
    <w:rsid w:val="00410B0B"/>
    <w:rsid w:val="004141C6"/>
    <w:rsid w:val="004167CD"/>
    <w:rsid w:val="00430827"/>
    <w:rsid w:val="0043144F"/>
    <w:rsid w:val="00431BFA"/>
    <w:rsid w:val="004353CF"/>
    <w:rsid w:val="00446DB9"/>
    <w:rsid w:val="00453B8C"/>
    <w:rsid w:val="004631BC"/>
    <w:rsid w:val="00484761"/>
    <w:rsid w:val="00484DD5"/>
    <w:rsid w:val="0049363A"/>
    <w:rsid w:val="004B558A"/>
    <w:rsid w:val="004C1E16"/>
    <w:rsid w:val="004C2543"/>
    <w:rsid w:val="004D15CA"/>
    <w:rsid w:val="004D443F"/>
    <w:rsid w:val="004E3E4C"/>
    <w:rsid w:val="004F23A0"/>
    <w:rsid w:val="005003E3"/>
    <w:rsid w:val="005052CD"/>
    <w:rsid w:val="00532E61"/>
    <w:rsid w:val="00534358"/>
    <w:rsid w:val="00535307"/>
    <w:rsid w:val="00550A26"/>
    <w:rsid w:val="00550BF5"/>
    <w:rsid w:val="00567A70"/>
    <w:rsid w:val="005A2A15"/>
    <w:rsid w:val="005C6EA6"/>
    <w:rsid w:val="005D1B15"/>
    <w:rsid w:val="005D2824"/>
    <w:rsid w:val="005D4F1A"/>
    <w:rsid w:val="005D72BB"/>
    <w:rsid w:val="005E692F"/>
    <w:rsid w:val="00607532"/>
    <w:rsid w:val="0062114B"/>
    <w:rsid w:val="00623698"/>
    <w:rsid w:val="00625E96"/>
    <w:rsid w:val="00642445"/>
    <w:rsid w:val="00647C09"/>
    <w:rsid w:val="00651F2C"/>
    <w:rsid w:val="00675031"/>
    <w:rsid w:val="00675F96"/>
    <w:rsid w:val="00677C22"/>
    <w:rsid w:val="00685D0E"/>
    <w:rsid w:val="00693D5D"/>
    <w:rsid w:val="006B141D"/>
    <w:rsid w:val="006B7F03"/>
    <w:rsid w:val="006C7307"/>
    <w:rsid w:val="006D01D8"/>
    <w:rsid w:val="006E2094"/>
    <w:rsid w:val="00705ADC"/>
    <w:rsid w:val="00725B45"/>
    <w:rsid w:val="007331F5"/>
    <w:rsid w:val="00735879"/>
    <w:rsid w:val="00745E34"/>
    <w:rsid w:val="007530A3"/>
    <w:rsid w:val="0076355A"/>
    <w:rsid w:val="007707AB"/>
    <w:rsid w:val="00777967"/>
    <w:rsid w:val="0078431A"/>
    <w:rsid w:val="007A7D60"/>
    <w:rsid w:val="007B2CCD"/>
    <w:rsid w:val="007C4336"/>
    <w:rsid w:val="007F3A4B"/>
    <w:rsid w:val="007F4A55"/>
    <w:rsid w:val="007F640D"/>
    <w:rsid w:val="007F7AA6"/>
    <w:rsid w:val="00814BD3"/>
    <w:rsid w:val="0081663F"/>
    <w:rsid w:val="00823624"/>
    <w:rsid w:val="00823DA4"/>
    <w:rsid w:val="008270B7"/>
    <w:rsid w:val="00837E47"/>
    <w:rsid w:val="008518FE"/>
    <w:rsid w:val="0085659C"/>
    <w:rsid w:val="00864212"/>
    <w:rsid w:val="00872026"/>
    <w:rsid w:val="00874A80"/>
    <w:rsid w:val="0087792E"/>
    <w:rsid w:val="00883EAF"/>
    <w:rsid w:val="00885258"/>
    <w:rsid w:val="008A30C3"/>
    <w:rsid w:val="008A3C23"/>
    <w:rsid w:val="008C49CC"/>
    <w:rsid w:val="008D69E9"/>
    <w:rsid w:val="008E0645"/>
    <w:rsid w:val="008F594A"/>
    <w:rsid w:val="00904C7E"/>
    <w:rsid w:val="0091035B"/>
    <w:rsid w:val="0091712A"/>
    <w:rsid w:val="00935CFC"/>
    <w:rsid w:val="0095055D"/>
    <w:rsid w:val="0095361C"/>
    <w:rsid w:val="00954FA3"/>
    <w:rsid w:val="0096366E"/>
    <w:rsid w:val="009865AB"/>
    <w:rsid w:val="009A1F6E"/>
    <w:rsid w:val="009B36EC"/>
    <w:rsid w:val="009C71F9"/>
    <w:rsid w:val="009C7D17"/>
    <w:rsid w:val="009E484E"/>
    <w:rsid w:val="009E52D0"/>
    <w:rsid w:val="009F40FB"/>
    <w:rsid w:val="009F4B45"/>
    <w:rsid w:val="00A10769"/>
    <w:rsid w:val="00A22FCB"/>
    <w:rsid w:val="00A25B3B"/>
    <w:rsid w:val="00A40127"/>
    <w:rsid w:val="00A4649D"/>
    <w:rsid w:val="00A472F1"/>
    <w:rsid w:val="00A5237D"/>
    <w:rsid w:val="00A554A3"/>
    <w:rsid w:val="00A758EA"/>
    <w:rsid w:val="00A75951"/>
    <w:rsid w:val="00A91937"/>
    <w:rsid w:val="00A91FFF"/>
    <w:rsid w:val="00A9434E"/>
    <w:rsid w:val="00A95C50"/>
    <w:rsid w:val="00AB79A6"/>
    <w:rsid w:val="00AC1202"/>
    <w:rsid w:val="00AC4850"/>
    <w:rsid w:val="00B16DB5"/>
    <w:rsid w:val="00B4564B"/>
    <w:rsid w:val="00B47B59"/>
    <w:rsid w:val="00B53F81"/>
    <w:rsid w:val="00B56C2B"/>
    <w:rsid w:val="00B65BD3"/>
    <w:rsid w:val="00B70469"/>
    <w:rsid w:val="00B72DD8"/>
    <w:rsid w:val="00B72E09"/>
    <w:rsid w:val="00B74711"/>
    <w:rsid w:val="00BA43A7"/>
    <w:rsid w:val="00BD44D3"/>
    <w:rsid w:val="00BF0C69"/>
    <w:rsid w:val="00BF54B5"/>
    <w:rsid w:val="00BF629B"/>
    <w:rsid w:val="00BF655C"/>
    <w:rsid w:val="00C04A43"/>
    <w:rsid w:val="00C075EF"/>
    <w:rsid w:val="00C11E83"/>
    <w:rsid w:val="00C15F71"/>
    <w:rsid w:val="00C2378A"/>
    <w:rsid w:val="00C378A1"/>
    <w:rsid w:val="00C45823"/>
    <w:rsid w:val="00C621D6"/>
    <w:rsid w:val="00C65281"/>
    <w:rsid w:val="00C75907"/>
    <w:rsid w:val="00C82D86"/>
    <w:rsid w:val="00C907C9"/>
    <w:rsid w:val="00C96840"/>
    <w:rsid w:val="00C970BB"/>
    <w:rsid w:val="00CB4B8D"/>
    <w:rsid w:val="00CC013A"/>
    <w:rsid w:val="00CC0DDA"/>
    <w:rsid w:val="00CD684F"/>
    <w:rsid w:val="00CE1B13"/>
    <w:rsid w:val="00D06372"/>
    <w:rsid w:val="00D06623"/>
    <w:rsid w:val="00D11299"/>
    <w:rsid w:val="00D14C6B"/>
    <w:rsid w:val="00D24E87"/>
    <w:rsid w:val="00D5536F"/>
    <w:rsid w:val="00D56935"/>
    <w:rsid w:val="00D716BA"/>
    <w:rsid w:val="00D758C6"/>
    <w:rsid w:val="00D7612F"/>
    <w:rsid w:val="00D90C10"/>
    <w:rsid w:val="00D92E96"/>
    <w:rsid w:val="00DA258C"/>
    <w:rsid w:val="00DA4345"/>
    <w:rsid w:val="00DB63FD"/>
    <w:rsid w:val="00DE07FA"/>
    <w:rsid w:val="00DE20DB"/>
    <w:rsid w:val="00DF2DDE"/>
    <w:rsid w:val="00DF77C8"/>
    <w:rsid w:val="00E01667"/>
    <w:rsid w:val="00E318D4"/>
    <w:rsid w:val="00E36209"/>
    <w:rsid w:val="00E37AF9"/>
    <w:rsid w:val="00E420BB"/>
    <w:rsid w:val="00E50DF6"/>
    <w:rsid w:val="00E6336D"/>
    <w:rsid w:val="00E6366C"/>
    <w:rsid w:val="00E965C5"/>
    <w:rsid w:val="00E96A3A"/>
    <w:rsid w:val="00E97402"/>
    <w:rsid w:val="00E97B99"/>
    <w:rsid w:val="00EB2E9D"/>
    <w:rsid w:val="00ED1420"/>
    <w:rsid w:val="00ED1E14"/>
    <w:rsid w:val="00EE1814"/>
    <w:rsid w:val="00EE3FA3"/>
    <w:rsid w:val="00EE6FFC"/>
    <w:rsid w:val="00EF10AC"/>
    <w:rsid w:val="00EF4701"/>
    <w:rsid w:val="00EF48B6"/>
    <w:rsid w:val="00EF564E"/>
    <w:rsid w:val="00EF57BB"/>
    <w:rsid w:val="00F22198"/>
    <w:rsid w:val="00F30A7F"/>
    <w:rsid w:val="00F33D49"/>
    <w:rsid w:val="00F3481E"/>
    <w:rsid w:val="00F577F6"/>
    <w:rsid w:val="00F57A58"/>
    <w:rsid w:val="00F65266"/>
    <w:rsid w:val="00F751E1"/>
    <w:rsid w:val="00F82EDD"/>
    <w:rsid w:val="00F87611"/>
    <w:rsid w:val="00F932B6"/>
    <w:rsid w:val="00FB2960"/>
    <w:rsid w:val="00FC0B7B"/>
    <w:rsid w:val="00FD347F"/>
    <w:rsid w:val="00FF1646"/>
    <w:rsid w:val="00FF351D"/>
    <w:rsid w:val="00FF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74E910"/>
  <w15:docId w15:val="{7B0CC864-CC6B-4F12-9932-3DEC9665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E87"/>
  </w:style>
  <w:style w:type="paragraph" w:styleId="Heading1">
    <w:name w:val="heading 1"/>
    <w:basedOn w:val="Normal"/>
    <w:next w:val="Normal"/>
    <w:link w:val="Heading1Char"/>
    <w:uiPriority w:val="9"/>
    <w:qFormat/>
    <w:rsid w:val="00D24E8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24E87"/>
    <w:pPr>
      <w:keepNext/>
      <w:numPr>
        <w:ilvl w:val="1"/>
        <w:numId w:val="1"/>
      </w:numPr>
      <w:spacing w:before="120" w:after="60"/>
      <w:outlineLvl w:val="1"/>
    </w:pPr>
    <w:rPr>
      <w:i/>
      <w:iCs/>
    </w:rPr>
  </w:style>
  <w:style w:type="paragraph" w:styleId="Heading3">
    <w:name w:val="heading 3"/>
    <w:basedOn w:val="Normal"/>
    <w:next w:val="Normal"/>
    <w:uiPriority w:val="9"/>
    <w:qFormat/>
    <w:rsid w:val="00D24E87"/>
    <w:pPr>
      <w:keepNext/>
      <w:numPr>
        <w:ilvl w:val="2"/>
        <w:numId w:val="1"/>
      </w:numPr>
      <w:outlineLvl w:val="2"/>
    </w:pPr>
    <w:rPr>
      <w:i/>
      <w:iCs/>
    </w:rPr>
  </w:style>
  <w:style w:type="paragraph" w:styleId="Heading4">
    <w:name w:val="heading 4"/>
    <w:basedOn w:val="Normal"/>
    <w:next w:val="Normal"/>
    <w:uiPriority w:val="9"/>
    <w:qFormat/>
    <w:rsid w:val="00D24E8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D24E87"/>
    <w:pPr>
      <w:numPr>
        <w:ilvl w:val="4"/>
        <w:numId w:val="1"/>
      </w:numPr>
      <w:spacing w:before="240" w:after="60"/>
      <w:outlineLvl w:val="4"/>
    </w:pPr>
    <w:rPr>
      <w:sz w:val="18"/>
      <w:szCs w:val="18"/>
    </w:rPr>
  </w:style>
  <w:style w:type="paragraph" w:styleId="Heading6">
    <w:name w:val="heading 6"/>
    <w:basedOn w:val="Normal"/>
    <w:next w:val="Normal"/>
    <w:uiPriority w:val="9"/>
    <w:qFormat/>
    <w:rsid w:val="00D24E8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D24E87"/>
    <w:pPr>
      <w:numPr>
        <w:ilvl w:val="6"/>
        <w:numId w:val="1"/>
      </w:numPr>
      <w:spacing w:before="240" w:after="60"/>
      <w:outlineLvl w:val="6"/>
    </w:pPr>
    <w:rPr>
      <w:sz w:val="16"/>
      <w:szCs w:val="16"/>
    </w:rPr>
  </w:style>
  <w:style w:type="paragraph" w:styleId="Heading8">
    <w:name w:val="heading 8"/>
    <w:basedOn w:val="Normal"/>
    <w:next w:val="Normal"/>
    <w:uiPriority w:val="9"/>
    <w:qFormat/>
    <w:rsid w:val="00D24E8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D24E8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4E87"/>
    <w:pPr>
      <w:spacing w:before="20"/>
      <w:ind w:firstLine="202"/>
      <w:jc w:val="both"/>
    </w:pPr>
    <w:rPr>
      <w:b/>
      <w:bCs/>
      <w:sz w:val="18"/>
      <w:szCs w:val="18"/>
    </w:rPr>
  </w:style>
  <w:style w:type="paragraph" w:customStyle="1" w:styleId="Authors">
    <w:name w:val="Authors"/>
    <w:basedOn w:val="Normal"/>
    <w:next w:val="Normal"/>
    <w:rsid w:val="00D24E87"/>
    <w:pPr>
      <w:framePr w:w="9072" w:hSpace="187" w:vSpace="187" w:wrap="notBeside" w:vAnchor="text" w:hAnchor="page" w:xAlign="center" w:y="1"/>
      <w:spacing w:after="320"/>
      <w:jc w:val="center"/>
    </w:pPr>
    <w:rPr>
      <w:sz w:val="22"/>
      <w:szCs w:val="22"/>
    </w:rPr>
  </w:style>
  <w:style w:type="character" w:customStyle="1" w:styleId="MemberType">
    <w:name w:val="MemberType"/>
    <w:rsid w:val="00D24E87"/>
    <w:rPr>
      <w:rFonts w:ascii="Times New Roman" w:hAnsi="Times New Roman" w:cs="Times New Roman"/>
      <w:i/>
      <w:iCs/>
      <w:sz w:val="22"/>
      <w:szCs w:val="22"/>
    </w:rPr>
  </w:style>
  <w:style w:type="paragraph" w:styleId="Title">
    <w:name w:val="Title"/>
    <w:basedOn w:val="Normal"/>
    <w:next w:val="Normal"/>
    <w:qFormat/>
    <w:rsid w:val="00D24E8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24E87"/>
    <w:pPr>
      <w:ind w:firstLine="202"/>
      <w:jc w:val="both"/>
    </w:pPr>
    <w:rPr>
      <w:sz w:val="16"/>
      <w:szCs w:val="16"/>
    </w:rPr>
  </w:style>
  <w:style w:type="paragraph" w:customStyle="1" w:styleId="References">
    <w:name w:val="References"/>
    <w:basedOn w:val="Normal"/>
    <w:rsid w:val="00D24E87"/>
    <w:pPr>
      <w:numPr>
        <w:numId w:val="12"/>
      </w:numPr>
      <w:jc w:val="both"/>
    </w:pPr>
    <w:rPr>
      <w:sz w:val="16"/>
      <w:szCs w:val="16"/>
    </w:rPr>
  </w:style>
  <w:style w:type="paragraph" w:customStyle="1" w:styleId="IndexTerms">
    <w:name w:val="IndexTerms"/>
    <w:basedOn w:val="Normal"/>
    <w:next w:val="Normal"/>
    <w:rsid w:val="00D24E87"/>
    <w:pPr>
      <w:ind w:firstLine="202"/>
      <w:jc w:val="both"/>
    </w:pPr>
    <w:rPr>
      <w:b/>
      <w:bCs/>
      <w:sz w:val="18"/>
      <w:szCs w:val="18"/>
    </w:rPr>
  </w:style>
  <w:style w:type="character" w:styleId="FootnoteReference">
    <w:name w:val="footnote reference"/>
    <w:semiHidden/>
    <w:rsid w:val="00D24E87"/>
    <w:rPr>
      <w:vertAlign w:val="superscript"/>
    </w:rPr>
  </w:style>
  <w:style w:type="paragraph" w:styleId="Footer">
    <w:name w:val="footer"/>
    <w:basedOn w:val="Normal"/>
    <w:link w:val="FooterChar"/>
    <w:uiPriority w:val="99"/>
    <w:rsid w:val="00D24E87"/>
    <w:pPr>
      <w:tabs>
        <w:tab w:val="center" w:pos="4320"/>
        <w:tab w:val="right" w:pos="8640"/>
      </w:tabs>
    </w:pPr>
  </w:style>
  <w:style w:type="paragraph" w:customStyle="1" w:styleId="Text">
    <w:name w:val="Text"/>
    <w:basedOn w:val="Normal"/>
    <w:rsid w:val="00D24E87"/>
    <w:pPr>
      <w:widowControl w:val="0"/>
      <w:spacing w:line="252" w:lineRule="auto"/>
      <w:ind w:firstLine="202"/>
      <w:jc w:val="both"/>
    </w:pPr>
  </w:style>
  <w:style w:type="paragraph" w:customStyle="1" w:styleId="FigureCaption">
    <w:name w:val="Figure Caption"/>
    <w:basedOn w:val="Normal"/>
    <w:rsid w:val="00D24E87"/>
    <w:pPr>
      <w:jc w:val="both"/>
    </w:pPr>
    <w:rPr>
      <w:sz w:val="16"/>
      <w:szCs w:val="16"/>
    </w:rPr>
  </w:style>
  <w:style w:type="paragraph" w:customStyle="1" w:styleId="TableTitle">
    <w:name w:val="Table Title"/>
    <w:basedOn w:val="Normal"/>
    <w:rsid w:val="00D24E87"/>
    <w:pPr>
      <w:jc w:val="center"/>
    </w:pPr>
    <w:rPr>
      <w:smallCaps/>
      <w:sz w:val="16"/>
      <w:szCs w:val="16"/>
    </w:rPr>
  </w:style>
  <w:style w:type="paragraph" w:customStyle="1" w:styleId="ReferenceHead">
    <w:name w:val="Reference Head"/>
    <w:basedOn w:val="Heading1"/>
    <w:link w:val="ReferenceHeadChar"/>
    <w:rsid w:val="00D24E87"/>
    <w:pPr>
      <w:numPr>
        <w:numId w:val="0"/>
      </w:numPr>
    </w:pPr>
  </w:style>
  <w:style w:type="paragraph" w:styleId="Header">
    <w:name w:val="header"/>
    <w:basedOn w:val="Normal"/>
    <w:rsid w:val="00D24E87"/>
    <w:pPr>
      <w:tabs>
        <w:tab w:val="center" w:pos="4320"/>
        <w:tab w:val="right" w:pos="8640"/>
      </w:tabs>
    </w:pPr>
  </w:style>
  <w:style w:type="paragraph" w:customStyle="1" w:styleId="Equation">
    <w:name w:val="Equation"/>
    <w:basedOn w:val="Normal"/>
    <w:next w:val="Normal"/>
    <w:rsid w:val="00D24E87"/>
    <w:pPr>
      <w:widowControl w:val="0"/>
      <w:tabs>
        <w:tab w:val="right" w:pos="5040"/>
      </w:tabs>
      <w:spacing w:line="252" w:lineRule="auto"/>
      <w:jc w:val="both"/>
    </w:pPr>
  </w:style>
  <w:style w:type="character" w:styleId="Hyperlink">
    <w:name w:val="Hyperlink"/>
    <w:rsid w:val="00D24E87"/>
    <w:rPr>
      <w:color w:val="0000FF"/>
      <w:u w:val="single"/>
    </w:rPr>
  </w:style>
  <w:style w:type="character" w:styleId="FollowedHyperlink">
    <w:name w:val="FollowedHyperlink"/>
    <w:rsid w:val="00D24E87"/>
    <w:rPr>
      <w:color w:val="800080"/>
      <w:u w:val="single"/>
    </w:rPr>
  </w:style>
  <w:style w:type="paragraph" w:styleId="BodyTextIndent">
    <w:name w:val="Body Text Indent"/>
    <w:basedOn w:val="Normal"/>
    <w:link w:val="BodyTextIndentChar"/>
    <w:rsid w:val="00D24E87"/>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ListParagraph">
    <w:name w:val="List Paragraph"/>
    <w:basedOn w:val="Normal"/>
    <w:uiPriority w:val="72"/>
    <w:qFormat/>
    <w:rsid w:val="00125C6E"/>
    <w:pPr>
      <w:ind w:left="720"/>
      <w:contextualSpacing/>
    </w:pPr>
  </w:style>
  <w:style w:type="character" w:styleId="UnresolvedMention">
    <w:name w:val="Unresolved Mention"/>
    <w:basedOn w:val="DefaultParagraphFont"/>
    <w:uiPriority w:val="99"/>
    <w:semiHidden/>
    <w:unhideWhenUsed/>
    <w:rsid w:val="0095055D"/>
    <w:rPr>
      <w:color w:val="605E5C"/>
      <w:shd w:val="clear" w:color="auto" w:fill="E1DFDD"/>
    </w:rPr>
  </w:style>
  <w:style w:type="table" w:styleId="TableGrid">
    <w:name w:val="Table Grid"/>
    <w:basedOn w:val="TableNormal"/>
    <w:rsid w:val="00BF5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57786377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lakshmi25npathi/imdb-dataset-of-50k-movie-revi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05E9-7A3A-492D-922F-D030D9F99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454</TotalTime>
  <Pages>8</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15580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      </cp:lastModifiedBy>
  <cp:revision>56</cp:revision>
  <cp:lastPrinted>2012-08-02T18:53:00Z</cp:lastPrinted>
  <dcterms:created xsi:type="dcterms:W3CDTF">2020-03-10T14:29:00Z</dcterms:created>
  <dcterms:modified xsi:type="dcterms:W3CDTF">2023-05-21T11:40:00Z</dcterms:modified>
</cp:coreProperties>
</file>